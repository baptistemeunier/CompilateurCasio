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tblpY="4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3543"/>
        <w:gridCol w:w="1771"/>
        <w:gridCol w:w="1772"/>
        <w:gridCol w:w="3543"/>
      </w:tblGrid>
      <w:tr w:rsidR="00642D77" w:rsidTr="00B65552">
        <w:tc>
          <w:tcPr>
            <w:tcW w:w="3543" w:type="dxa"/>
          </w:tcPr>
          <w:p w:rsidR="00642D77" w:rsidRDefault="00642D77" w:rsidP="00B6555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Académie : NANTES</w:t>
            </w:r>
          </w:p>
          <w:p w:rsidR="00642D77" w:rsidRDefault="006E0F27" w:rsidP="00B6555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Session : </w:t>
            </w:r>
            <w:r w:rsidR="00AD3197">
              <w:rPr>
                <w:rFonts w:ascii="Arial" w:hAnsi="Arial" w:cs="Arial"/>
              </w:rPr>
              <w:t>201</w:t>
            </w:r>
            <w:r w:rsidR="00F81DD4">
              <w:rPr>
                <w:rFonts w:ascii="Arial" w:hAnsi="Arial" w:cs="Arial"/>
              </w:rPr>
              <w:t>4</w:t>
            </w:r>
            <w:r w:rsidR="00AD3197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20</w:t>
            </w:r>
            <w:r w:rsidR="00DF3552">
              <w:rPr>
                <w:rFonts w:ascii="Arial" w:hAnsi="Arial" w:cs="Arial"/>
              </w:rPr>
              <w:t>1</w:t>
            </w:r>
            <w:r w:rsidR="00F81DD4">
              <w:rPr>
                <w:rFonts w:ascii="Arial" w:hAnsi="Arial" w:cs="Arial"/>
              </w:rPr>
              <w:t>5</w:t>
            </w:r>
          </w:p>
        </w:tc>
        <w:tc>
          <w:tcPr>
            <w:tcW w:w="3543" w:type="dxa"/>
            <w:gridSpan w:val="2"/>
            <w:vAlign w:val="center"/>
          </w:tcPr>
          <w:p w:rsidR="00642D77" w:rsidRPr="00D5455E" w:rsidRDefault="00D5455E" w:rsidP="00B65552">
            <w:pPr>
              <w:jc w:val="center"/>
              <w:rPr>
                <w:rFonts w:ascii="Arial" w:hAnsi="Arial" w:cs="Arial"/>
                <w:b/>
                <w:sz w:val="56"/>
                <w:szCs w:val="56"/>
              </w:rPr>
            </w:pPr>
            <w:r w:rsidRPr="00D5455E">
              <w:rPr>
                <w:rFonts w:ascii="Arial" w:hAnsi="Arial" w:cs="Arial"/>
                <w:b/>
                <w:sz w:val="56"/>
                <w:szCs w:val="56"/>
              </w:rPr>
              <w:t>ISN</w:t>
            </w:r>
          </w:p>
        </w:tc>
        <w:tc>
          <w:tcPr>
            <w:tcW w:w="3543" w:type="dxa"/>
          </w:tcPr>
          <w:p w:rsidR="00642D77" w:rsidRDefault="00642D77" w:rsidP="00B6555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Etablissement :</w:t>
            </w:r>
          </w:p>
          <w:p w:rsidR="00642D77" w:rsidRDefault="00642D77" w:rsidP="00B6555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Lycée F. RENAUDEAU - CHOLET</w:t>
            </w:r>
          </w:p>
        </w:tc>
      </w:tr>
      <w:tr w:rsidR="00642D77" w:rsidTr="00B65552">
        <w:tc>
          <w:tcPr>
            <w:tcW w:w="5314" w:type="dxa"/>
            <w:gridSpan w:val="2"/>
          </w:tcPr>
          <w:p w:rsidR="0043566B" w:rsidRDefault="0043566B" w:rsidP="00B655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42D77" w:rsidRDefault="00B7004C" w:rsidP="00B655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É</w:t>
            </w:r>
            <w:r w:rsidR="006E0F27">
              <w:rPr>
                <w:rFonts w:ascii="Arial" w:hAnsi="Arial" w:cs="Arial"/>
                <w:b/>
                <w:sz w:val="24"/>
                <w:szCs w:val="24"/>
              </w:rPr>
              <w:t xml:space="preserve">preuve </w:t>
            </w:r>
            <w:r w:rsidR="00D5455E">
              <w:rPr>
                <w:rFonts w:ascii="Arial" w:hAnsi="Arial" w:cs="Arial"/>
                <w:b/>
                <w:sz w:val="24"/>
                <w:szCs w:val="24"/>
              </w:rPr>
              <w:t>PROJET</w:t>
            </w:r>
          </w:p>
          <w:p w:rsidR="0043566B" w:rsidRDefault="0043566B" w:rsidP="00B655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15" w:type="dxa"/>
            <w:gridSpan w:val="2"/>
            <w:vAlign w:val="center"/>
          </w:tcPr>
          <w:p w:rsidR="00642D77" w:rsidRDefault="00642D77" w:rsidP="00B655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DOSSIER PROJET</w:t>
            </w:r>
          </w:p>
        </w:tc>
      </w:tr>
      <w:tr w:rsidR="00642D77" w:rsidTr="00B65552">
        <w:trPr>
          <w:trHeight w:val="1443"/>
        </w:trPr>
        <w:tc>
          <w:tcPr>
            <w:tcW w:w="5314" w:type="dxa"/>
            <w:gridSpan w:val="2"/>
          </w:tcPr>
          <w:p w:rsidR="00B65552" w:rsidRPr="00B65552" w:rsidRDefault="00642D77" w:rsidP="00B65552">
            <w:pPr>
              <w:spacing w:before="120" w:after="120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</w:rPr>
              <w:t xml:space="preserve">Equipe pédagogique : 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souligner le nom du </w:t>
            </w:r>
            <w:r w:rsidR="0077656C">
              <w:rPr>
                <w:rFonts w:ascii="Arial" w:hAnsi="Arial" w:cs="Arial"/>
                <w:i/>
                <w:sz w:val="16"/>
                <w:szCs w:val="16"/>
              </w:rPr>
              <w:t>tuteur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de projet</w:t>
            </w:r>
          </w:p>
          <w:p w:rsidR="00642D77" w:rsidRPr="00843C19" w:rsidRDefault="00B97A0A" w:rsidP="00B65552">
            <w:pPr>
              <w:numPr>
                <w:ilvl w:val="0"/>
                <w:numId w:val="5"/>
              </w:numPr>
              <w:spacing w:before="60" w:after="60"/>
              <w:ind w:left="714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Patrick GUEROULT</w:t>
            </w:r>
          </w:p>
          <w:p w:rsidR="00AD3197" w:rsidRPr="00E53529" w:rsidRDefault="00642D77" w:rsidP="00B65552">
            <w:pPr>
              <w:numPr>
                <w:ilvl w:val="0"/>
                <w:numId w:val="5"/>
              </w:numPr>
              <w:spacing w:before="60" w:after="60"/>
              <w:ind w:left="714" w:hanging="357"/>
              <w:rPr>
                <w:rFonts w:ascii="Arial" w:hAnsi="Arial" w:cs="Arial"/>
                <w:u w:val="single"/>
              </w:rPr>
            </w:pPr>
            <w:r w:rsidRPr="00E53529">
              <w:rPr>
                <w:rFonts w:ascii="Arial" w:hAnsi="Arial" w:cs="Arial"/>
                <w:u w:val="single"/>
              </w:rPr>
              <w:t>Thierry LANGEVIN</w:t>
            </w:r>
          </w:p>
        </w:tc>
        <w:tc>
          <w:tcPr>
            <w:tcW w:w="5315" w:type="dxa"/>
            <w:gridSpan w:val="2"/>
          </w:tcPr>
          <w:p w:rsidR="00EF444B" w:rsidRPr="00B7004C" w:rsidRDefault="0034052C" w:rsidP="00B65552">
            <w:pPr>
              <w:spacing w:before="100" w:beforeAutospacing="1" w:after="100" w:afterAutospacing="1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</w:rPr>
              <w:t>Titre :</w:t>
            </w:r>
            <w:r w:rsidR="00B7004C">
              <w:rPr>
                <w:rFonts w:ascii="Arial" w:hAnsi="Arial" w:cs="Arial"/>
              </w:rPr>
              <w:t xml:space="preserve">                   </w:t>
            </w:r>
            <w:r w:rsidR="00B7004C" w:rsidRPr="00B7004C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  <w:p w:rsidR="00642D77" w:rsidRPr="00DA13EF" w:rsidRDefault="00F81DD4" w:rsidP="00BA56DE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color w:val="0033CC"/>
                <w:sz w:val="36"/>
                <w:szCs w:val="36"/>
              </w:rPr>
            </w:pPr>
            <w:r>
              <w:rPr>
                <w:rFonts w:ascii="Arial" w:hAnsi="Arial"/>
                <w:b/>
                <w:color w:val="0033CC"/>
                <w:sz w:val="36"/>
                <w:szCs w:val="36"/>
              </w:rPr>
              <w:t xml:space="preserve">Convertisseur </w:t>
            </w:r>
            <w:proofErr w:type="spellStart"/>
            <w:r>
              <w:rPr>
                <w:rFonts w:ascii="Arial" w:hAnsi="Arial"/>
                <w:b/>
                <w:color w:val="0033CC"/>
                <w:sz w:val="36"/>
                <w:szCs w:val="36"/>
              </w:rPr>
              <w:t>Casio</w:t>
            </w:r>
            <w:proofErr w:type="spellEnd"/>
          </w:p>
        </w:tc>
      </w:tr>
      <w:tr w:rsidR="00642D77" w:rsidTr="00B65552">
        <w:tc>
          <w:tcPr>
            <w:tcW w:w="5314" w:type="dxa"/>
            <w:gridSpan w:val="2"/>
          </w:tcPr>
          <w:p w:rsidR="00642D77" w:rsidRDefault="003045C7" w:rsidP="00B6555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Partenaire</w:t>
            </w:r>
            <w:r w:rsidR="00642D77">
              <w:rPr>
                <w:rFonts w:ascii="Arial" w:hAnsi="Arial" w:cs="Arial"/>
              </w:rPr>
              <w:t xml:space="preserve"> du projet : </w:t>
            </w:r>
          </w:p>
          <w:p w:rsidR="00642D77" w:rsidRPr="003A33F0" w:rsidRDefault="00710AAB" w:rsidP="00B65552">
            <w:pPr>
              <w:pStyle w:val="Titre4"/>
              <w:ind w:firstLine="0"/>
              <w:jc w:val="center"/>
              <w:rPr>
                <w:color w:val="0033CC"/>
              </w:rPr>
            </w:pPr>
            <w:r w:rsidRPr="00710AAB">
              <w:rPr>
                <w:color w:val="0033CC"/>
              </w:rPr>
              <w:t xml:space="preserve">Lycée </w:t>
            </w:r>
            <w:proofErr w:type="spellStart"/>
            <w:r w:rsidR="000E0354">
              <w:rPr>
                <w:color w:val="0033CC"/>
              </w:rPr>
              <w:t>Renaudeau</w:t>
            </w:r>
            <w:proofErr w:type="spellEnd"/>
          </w:p>
        </w:tc>
        <w:tc>
          <w:tcPr>
            <w:tcW w:w="5315" w:type="dxa"/>
            <w:gridSpan w:val="2"/>
          </w:tcPr>
          <w:p w:rsidR="00642D77" w:rsidRDefault="00642D77" w:rsidP="00B6555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d’étudiants :</w:t>
            </w:r>
          </w:p>
          <w:p w:rsidR="00642D77" w:rsidRPr="00710AAB" w:rsidRDefault="00710AAB" w:rsidP="00B65552">
            <w:pPr>
              <w:spacing w:before="120" w:after="120"/>
              <w:jc w:val="center"/>
              <w:rPr>
                <w:rFonts w:ascii="Arial" w:hAnsi="Arial" w:cs="Arial"/>
                <w:b/>
                <w:color w:val="0033CC"/>
                <w:sz w:val="36"/>
                <w:szCs w:val="36"/>
              </w:rPr>
            </w:pPr>
            <w:r w:rsidRPr="00710AAB">
              <w:rPr>
                <w:rFonts w:ascii="Arial" w:hAnsi="Arial" w:cs="Arial"/>
                <w:b/>
                <w:color w:val="0033CC"/>
                <w:sz w:val="36"/>
                <w:szCs w:val="36"/>
              </w:rPr>
              <w:t>3</w:t>
            </w:r>
          </w:p>
        </w:tc>
      </w:tr>
      <w:tr w:rsidR="00642D77" w:rsidTr="00B65552">
        <w:tc>
          <w:tcPr>
            <w:tcW w:w="10629" w:type="dxa"/>
            <w:gridSpan w:val="4"/>
          </w:tcPr>
          <w:p w:rsidR="00B65552" w:rsidRDefault="00B65552" w:rsidP="00B65552">
            <w:pPr>
              <w:spacing w:before="120" w:after="120"/>
              <w:rPr>
                <w:rFonts w:ascii="Arial" w:hAnsi="Arial" w:cs="Arial"/>
              </w:rPr>
            </w:pPr>
          </w:p>
          <w:p w:rsidR="00642D77" w:rsidRDefault="00642D77" w:rsidP="00B6555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Topologie du projet :</w:t>
            </w:r>
          </w:p>
          <w:p w:rsidR="00270C26" w:rsidRDefault="00270C26" w:rsidP="00B65552">
            <w:pPr>
              <w:spacing w:before="120" w:after="120"/>
              <w:rPr>
                <w:rFonts w:ascii="Arial" w:hAnsi="Arial" w:cs="Arial"/>
              </w:rPr>
            </w:pPr>
          </w:p>
          <w:p w:rsidR="00642D77" w:rsidRPr="006E0F27" w:rsidRDefault="004929BA" w:rsidP="005F1136">
            <w:pPr>
              <w:numPr>
                <w:ilvl w:val="0"/>
                <w:numId w:val="33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 documentaire</w:t>
            </w:r>
            <w:r w:rsidR="008F0480">
              <w:rPr>
                <w:rFonts w:ascii="Arial" w:hAnsi="Arial" w:cs="Arial"/>
              </w:rPr>
              <w:t xml:space="preserve"> (internet, bibliographie,…)</w:t>
            </w:r>
            <w:r w:rsidR="00642D77" w:rsidRPr="006E0F27">
              <w:rPr>
                <w:rFonts w:ascii="Arial" w:hAnsi="Arial" w:cs="Arial"/>
              </w:rPr>
              <w:t>.</w:t>
            </w:r>
          </w:p>
          <w:p w:rsidR="00503F63" w:rsidRDefault="00503F63" w:rsidP="00503F63">
            <w:pPr>
              <w:numPr>
                <w:ilvl w:val="0"/>
                <w:numId w:val="29"/>
              </w:numPr>
              <w:spacing w:before="120" w:after="120"/>
              <w:rPr>
                <w:rFonts w:ascii="Arial" w:hAnsi="Arial" w:cs="Arial"/>
              </w:rPr>
            </w:pPr>
            <w:r w:rsidRPr="00B559F3">
              <w:rPr>
                <w:rFonts w:ascii="Arial" w:hAnsi="Arial" w:cs="Arial"/>
              </w:rPr>
              <w:t>Cod</w:t>
            </w:r>
            <w:r>
              <w:rPr>
                <w:rFonts w:ascii="Arial" w:hAnsi="Arial" w:cs="Arial"/>
              </w:rPr>
              <w:t xml:space="preserve">age sur la base d’un langage </w:t>
            </w:r>
            <w:r w:rsidRPr="00B559F3">
              <w:rPr>
                <w:rFonts w:ascii="Arial" w:hAnsi="Arial" w:cs="Arial"/>
              </w:rPr>
              <w:t>compilé (</w:t>
            </w:r>
            <w:r>
              <w:rPr>
                <w:rFonts w:ascii="Arial" w:hAnsi="Arial" w:cs="Arial"/>
              </w:rPr>
              <w:t>JVS</w:t>
            </w:r>
            <w:r w:rsidRPr="00B559F3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.</w:t>
            </w:r>
          </w:p>
          <w:p w:rsidR="00642D77" w:rsidRDefault="004929BA" w:rsidP="005F1136">
            <w:pPr>
              <w:numPr>
                <w:ilvl w:val="0"/>
                <w:numId w:val="33"/>
              </w:numPr>
              <w:spacing w:before="120"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Codage sur la base d’un langage </w:t>
            </w:r>
            <w:r w:rsidR="00503F63">
              <w:rPr>
                <w:rFonts w:ascii="Arial" w:hAnsi="Arial" w:cs="Arial"/>
                <w:bCs/>
              </w:rPr>
              <w:t>non-</w:t>
            </w:r>
            <w:r>
              <w:rPr>
                <w:rFonts w:ascii="Arial" w:hAnsi="Arial" w:cs="Arial"/>
                <w:bCs/>
              </w:rPr>
              <w:t>compilé (</w:t>
            </w:r>
            <w:r w:rsidR="00503F63" w:rsidRPr="00B559F3">
              <w:rPr>
                <w:rFonts w:ascii="Arial" w:hAnsi="Arial" w:cs="Arial"/>
              </w:rPr>
              <w:t xml:space="preserve">html, </w:t>
            </w:r>
            <w:proofErr w:type="spellStart"/>
            <w:r w:rsidR="00503F63" w:rsidRPr="00B559F3">
              <w:rPr>
                <w:rFonts w:ascii="Arial" w:hAnsi="Arial" w:cs="Arial"/>
              </w:rPr>
              <w:t>css</w:t>
            </w:r>
            <w:proofErr w:type="spellEnd"/>
            <w:r w:rsidR="00503F63" w:rsidRPr="00B559F3">
              <w:rPr>
                <w:rFonts w:ascii="Arial" w:hAnsi="Arial" w:cs="Arial"/>
              </w:rPr>
              <w:t xml:space="preserve">, </w:t>
            </w:r>
            <w:proofErr w:type="spellStart"/>
            <w:r w:rsidR="00503F63" w:rsidRPr="00B559F3">
              <w:rPr>
                <w:rFonts w:ascii="Arial" w:hAnsi="Arial" w:cs="Arial"/>
              </w:rPr>
              <w:t>php</w:t>
            </w:r>
            <w:proofErr w:type="spellEnd"/>
            <w:r w:rsidR="00503F63" w:rsidRPr="00B559F3">
              <w:rPr>
                <w:rFonts w:ascii="Arial" w:hAnsi="Arial" w:cs="Arial"/>
              </w:rPr>
              <w:t xml:space="preserve">, </w:t>
            </w:r>
            <w:proofErr w:type="spellStart"/>
            <w:r w:rsidR="00503F63" w:rsidRPr="00B559F3">
              <w:rPr>
                <w:rFonts w:ascii="Arial" w:hAnsi="Arial" w:cs="Arial"/>
              </w:rPr>
              <w:t>javascript</w:t>
            </w:r>
            <w:proofErr w:type="spellEnd"/>
            <w:r w:rsidR="00503F63" w:rsidRPr="00B559F3">
              <w:rPr>
                <w:rFonts w:ascii="Arial" w:hAnsi="Arial" w:cs="Arial"/>
              </w:rPr>
              <w:t xml:space="preserve">, </w:t>
            </w:r>
            <w:proofErr w:type="spellStart"/>
            <w:r w:rsidR="00503F63" w:rsidRPr="00B559F3">
              <w:rPr>
                <w:rFonts w:ascii="Arial" w:hAnsi="Arial" w:cs="Arial"/>
              </w:rPr>
              <w:t>dhtml</w:t>
            </w:r>
            <w:proofErr w:type="spellEnd"/>
            <w:r w:rsidR="00503F63">
              <w:rPr>
                <w:rFonts w:ascii="Arial" w:hAnsi="Arial" w:cs="Arial"/>
              </w:rPr>
              <w:t>, Python</w:t>
            </w:r>
            <w:r w:rsidR="00503F63">
              <w:rPr>
                <w:rFonts w:ascii="Arial" w:hAnsi="Arial" w:cs="Arial"/>
                <w:bCs/>
              </w:rPr>
              <w:t>)</w:t>
            </w:r>
            <w:r w:rsidR="00642D77" w:rsidRPr="006E0F27">
              <w:rPr>
                <w:rFonts w:ascii="Arial" w:hAnsi="Arial" w:cs="Arial"/>
                <w:bCs/>
              </w:rPr>
              <w:t>.</w:t>
            </w:r>
          </w:p>
          <w:p w:rsidR="00503F63" w:rsidRDefault="00503F63" w:rsidP="005F1136">
            <w:pPr>
              <w:numPr>
                <w:ilvl w:val="0"/>
                <w:numId w:val="33"/>
              </w:numPr>
              <w:spacing w:before="120"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Projet multi-langage.</w:t>
            </w:r>
          </w:p>
          <w:p w:rsidR="00B559F3" w:rsidRPr="00932836" w:rsidRDefault="00932836" w:rsidP="00932836">
            <w:pPr>
              <w:numPr>
                <w:ilvl w:val="0"/>
                <w:numId w:val="33"/>
              </w:numPr>
              <w:spacing w:before="120" w:after="120"/>
              <w:rPr>
                <w:rFonts w:ascii="Arial" w:hAnsi="Arial" w:cs="Arial"/>
                <w:bCs/>
              </w:rPr>
            </w:pPr>
            <w:r w:rsidRPr="00B559F3">
              <w:rPr>
                <w:rFonts w:ascii="Arial" w:hAnsi="Arial" w:cs="Arial"/>
              </w:rPr>
              <w:t>Utilisation d’une base de données</w:t>
            </w:r>
            <w:r>
              <w:rPr>
                <w:rFonts w:ascii="Arial" w:hAnsi="Arial" w:cs="Arial"/>
              </w:rPr>
              <w:t>.</w:t>
            </w:r>
          </w:p>
          <w:p w:rsidR="00217769" w:rsidRDefault="000F0818" w:rsidP="00217769">
            <w:pPr>
              <w:numPr>
                <w:ilvl w:val="0"/>
                <w:numId w:val="29"/>
              </w:numPr>
              <w:spacing w:before="120" w:after="120"/>
              <w:rPr>
                <w:rFonts w:ascii="Arial" w:hAnsi="Arial" w:cs="Arial"/>
              </w:rPr>
            </w:pPr>
            <w:r w:rsidRPr="00B559F3">
              <w:rPr>
                <w:rFonts w:ascii="Arial" w:hAnsi="Arial" w:cs="Arial"/>
              </w:rPr>
              <w:t>Utilisation de logiciels de traitement (image, son,…)</w:t>
            </w:r>
            <w:r w:rsidR="00642D77" w:rsidRPr="00B559F3">
              <w:rPr>
                <w:rFonts w:ascii="Arial" w:hAnsi="Arial" w:cs="Arial"/>
              </w:rPr>
              <w:t>.</w:t>
            </w:r>
          </w:p>
          <w:p w:rsidR="00217769" w:rsidRDefault="00217769" w:rsidP="005F1136">
            <w:pPr>
              <w:numPr>
                <w:ilvl w:val="0"/>
                <w:numId w:val="32"/>
              </w:numPr>
              <w:spacing w:before="120" w:after="120"/>
              <w:rPr>
                <w:rFonts w:ascii="Arial" w:hAnsi="Arial" w:cs="Arial"/>
              </w:rPr>
            </w:pPr>
            <w:r w:rsidRPr="00217769">
              <w:rPr>
                <w:rFonts w:ascii="Arial" w:hAnsi="Arial" w:cs="Arial"/>
              </w:rPr>
              <w:t>Utilisation de ressources humaines extérieures.</w:t>
            </w:r>
          </w:p>
          <w:p w:rsidR="00932836" w:rsidRPr="00217769" w:rsidRDefault="00932836" w:rsidP="005F1136">
            <w:pPr>
              <w:numPr>
                <w:ilvl w:val="0"/>
                <w:numId w:val="32"/>
              </w:numPr>
              <w:spacing w:before="120" w:after="120"/>
              <w:rPr>
                <w:rFonts w:ascii="Arial" w:hAnsi="Arial" w:cs="Arial"/>
              </w:rPr>
            </w:pPr>
            <w:r w:rsidRPr="00B559F3">
              <w:rPr>
                <w:rFonts w:ascii="Arial" w:hAnsi="Arial" w:cs="Arial"/>
              </w:rPr>
              <w:t>Projet en relation avec un système technologique</w:t>
            </w:r>
            <w:r>
              <w:rPr>
                <w:rFonts w:ascii="Arial" w:hAnsi="Arial" w:cs="Arial"/>
              </w:rPr>
              <w:t>.</w:t>
            </w:r>
          </w:p>
          <w:p w:rsidR="005F1136" w:rsidRDefault="00932836" w:rsidP="00932836">
            <w:pPr>
              <w:numPr>
                <w:ilvl w:val="0"/>
                <w:numId w:val="29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Projet en relation avec des considérations sociétales.</w:t>
            </w:r>
          </w:p>
          <w:p w:rsidR="00932836" w:rsidRPr="005F1136" w:rsidRDefault="00932836" w:rsidP="00932836">
            <w:pPr>
              <w:spacing w:before="120" w:after="120"/>
              <w:ind w:left="720"/>
              <w:rPr>
                <w:rFonts w:ascii="Arial" w:hAnsi="Arial" w:cs="Arial"/>
              </w:rPr>
            </w:pPr>
          </w:p>
        </w:tc>
      </w:tr>
      <w:tr w:rsidR="00642D77" w:rsidTr="00B65552">
        <w:tc>
          <w:tcPr>
            <w:tcW w:w="10629" w:type="dxa"/>
            <w:gridSpan w:val="4"/>
          </w:tcPr>
          <w:p w:rsidR="006E3CDB" w:rsidRDefault="006E3CDB" w:rsidP="00B65552">
            <w:pPr>
              <w:spacing w:before="120" w:after="120"/>
              <w:rPr>
                <w:rFonts w:ascii="Arial" w:hAnsi="Arial" w:cs="Arial"/>
              </w:rPr>
            </w:pPr>
          </w:p>
          <w:p w:rsidR="006E0F27" w:rsidRDefault="00642D77" w:rsidP="00B6555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Présentation du projet : </w:t>
            </w:r>
          </w:p>
          <w:p w:rsidR="00B65552" w:rsidRDefault="008C4165" w:rsidP="00A70F21">
            <w:pPr>
              <w:spacing w:before="120" w:after="120"/>
              <w:ind w:left="7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Fiche t</w:t>
            </w:r>
            <w:r w:rsidR="00B65552">
              <w:rPr>
                <w:rFonts w:ascii="Arial" w:hAnsi="Arial" w:cs="Arial"/>
              </w:rPr>
              <w:t>opologie du projet</w:t>
            </w:r>
            <w:r>
              <w:rPr>
                <w:rFonts w:ascii="Arial" w:hAnsi="Arial" w:cs="Arial"/>
              </w:rPr>
              <w:t>.</w:t>
            </w:r>
          </w:p>
          <w:p w:rsidR="00B65552" w:rsidRDefault="008C4165" w:rsidP="00A70F21">
            <w:pPr>
              <w:spacing w:before="120" w:after="120"/>
              <w:ind w:left="7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Fiche</w:t>
            </w:r>
            <w:r w:rsidR="00B65552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c</w:t>
            </w:r>
            <w:r w:rsidR="00B65552">
              <w:rPr>
                <w:rFonts w:ascii="Arial" w:hAnsi="Arial" w:cs="Arial"/>
              </w:rPr>
              <w:t>ahier des charges</w:t>
            </w:r>
            <w:r>
              <w:rPr>
                <w:rFonts w:ascii="Arial" w:hAnsi="Arial" w:cs="Arial"/>
              </w:rPr>
              <w:t>.</w:t>
            </w:r>
          </w:p>
          <w:p w:rsidR="00642D77" w:rsidRDefault="008C4165" w:rsidP="00A70F21">
            <w:pPr>
              <w:spacing w:before="120" w:after="120"/>
              <w:ind w:left="7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Fiche macro-planning du projet </w:t>
            </w:r>
            <w:r w:rsidR="006E3CDB">
              <w:rPr>
                <w:rFonts w:ascii="Arial" w:hAnsi="Arial" w:cs="Arial"/>
              </w:rPr>
              <w:t>(</w:t>
            </w:r>
            <w:r w:rsidR="007F35AA">
              <w:rPr>
                <w:rFonts w:ascii="Arial" w:hAnsi="Arial" w:cs="Arial"/>
              </w:rPr>
              <w:t xml:space="preserve">contrat des tâches et </w:t>
            </w:r>
            <w:r w:rsidR="006E3CDB">
              <w:rPr>
                <w:rFonts w:ascii="Arial" w:hAnsi="Arial" w:cs="Arial"/>
              </w:rPr>
              <w:t>diagramme</w:t>
            </w:r>
            <w:r>
              <w:rPr>
                <w:rFonts w:ascii="Arial" w:hAnsi="Arial" w:cs="Arial"/>
              </w:rPr>
              <w:t xml:space="preserve"> de </w:t>
            </w:r>
            <w:r w:rsidR="006E3CDB">
              <w:rPr>
                <w:rFonts w:ascii="Arial" w:hAnsi="Arial" w:cs="Arial"/>
              </w:rPr>
              <w:t>Gantt)</w:t>
            </w:r>
            <w:r>
              <w:rPr>
                <w:rFonts w:ascii="Arial" w:hAnsi="Arial" w:cs="Arial"/>
              </w:rPr>
              <w:t>.</w:t>
            </w:r>
          </w:p>
          <w:p w:rsidR="006E3CDB" w:rsidRDefault="006E3CDB" w:rsidP="008C4165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8C4165" w:rsidTr="00493695">
        <w:tc>
          <w:tcPr>
            <w:tcW w:w="10629" w:type="dxa"/>
            <w:gridSpan w:val="4"/>
          </w:tcPr>
          <w:p w:rsidR="008C4165" w:rsidRDefault="008C4165" w:rsidP="00932836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 : </w:t>
            </w:r>
            <w:r w:rsidR="00932836">
              <w:rPr>
                <w:rFonts w:ascii="Arial" w:hAnsi="Arial" w:cs="Arial"/>
                <w:b/>
                <w:color w:val="0033CC"/>
              </w:rPr>
              <w:t>18/03/2015</w:t>
            </w:r>
          </w:p>
        </w:tc>
      </w:tr>
    </w:tbl>
    <w:p w:rsidR="00B169FF" w:rsidRDefault="00B169FF">
      <w:pPr>
        <w:rPr>
          <w:rFonts w:ascii="Arial" w:hAnsi="Arial"/>
          <w:i/>
          <w:sz w:val="16"/>
          <w:szCs w:val="16"/>
        </w:rPr>
      </w:pPr>
    </w:p>
    <w:p w:rsidR="00EF444B" w:rsidRPr="00E53529" w:rsidRDefault="00EF444B">
      <w:pPr>
        <w:rPr>
          <w:rFonts w:ascii="Arial" w:hAnsi="Arial"/>
          <w:sz w:val="16"/>
          <w:szCs w:val="16"/>
        </w:rPr>
        <w:sectPr w:rsidR="00EF444B" w:rsidRPr="00E53529" w:rsidSect="00B6555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numFmt w:val="lowerRoman"/>
          </w:footnotePr>
          <w:endnotePr>
            <w:numFmt w:val="decimal"/>
          </w:endnotePr>
          <w:pgSz w:w="11907" w:h="16840"/>
          <w:pgMar w:top="709" w:right="567" w:bottom="851" w:left="851" w:header="284" w:footer="340" w:gutter="0"/>
          <w:paperSrc w:first="7" w:other="7"/>
          <w:cols w:space="720"/>
          <w:noEndnote/>
        </w:sectPr>
      </w:pPr>
    </w:p>
    <w:tbl>
      <w:tblPr>
        <w:tblW w:w="9712" w:type="dxa"/>
        <w:tblBorders>
          <w:top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3"/>
        <w:gridCol w:w="7089"/>
      </w:tblGrid>
      <w:tr w:rsidR="00EF444B" w:rsidTr="00EF444B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2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25" w:color="FFFF00" w:fill="auto"/>
          </w:tcPr>
          <w:p w:rsidR="00EF444B" w:rsidRDefault="00EF444B" w:rsidP="00C13AB5">
            <w:pPr>
              <w:spacing w:before="60" w:after="60"/>
              <w:ind w:left="425"/>
              <w:rPr>
                <w:rFonts w:ascii="Franklin Gothic Heavy" w:hAnsi="Franklin Gothic Heavy"/>
                <w:bCs/>
                <w:color w:val="000000"/>
                <w:sz w:val="24"/>
              </w:rPr>
            </w:pPr>
            <w:r>
              <w:rPr>
                <w:rFonts w:ascii="Franklin Gothic Heavy" w:hAnsi="Franklin Gothic Heavy"/>
                <w:bCs/>
                <w:color w:val="000000"/>
                <w:sz w:val="24"/>
              </w:rPr>
              <w:lastRenderedPageBreak/>
              <w:t>Nom du projet</w:t>
            </w:r>
          </w:p>
          <w:p w:rsidR="00EF444B" w:rsidRDefault="00EF444B" w:rsidP="00C13AB5">
            <w:pPr>
              <w:spacing w:before="60"/>
              <w:jc w:val="center"/>
              <w:rPr>
                <w:rFonts w:ascii="Arial" w:hAnsi="Arial"/>
                <w:b/>
                <w:color w:val="000000"/>
              </w:rPr>
            </w:pPr>
          </w:p>
          <w:p w:rsidR="00EF444B" w:rsidRDefault="00EF444B" w:rsidP="00C13AB5">
            <w:pPr>
              <w:spacing w:before="60"/>
              <w:jc w:val="center"/>
              <w:rPr>
                <w:rFonts w:ascii="Arial" w:hAnsi="Arial"/>
                <w:b/>
                <w:sz w:val="18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44B" w:rsidRPr="00B65552" w:rsidRDefault="00932836" w:rsidP="00C13AB5">
            <w:pPr>
              <w:spacing w:before="60" w:after="60"/>
              <w:ind w:left="-68" w:right="-68"/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 xml:space="preserve">Convertisseur </w:t>
            </w:r>
            <w:proofErr w:type="spellStart"/>
            <w:r>
              <w:rPr>
                <w:rFonts w:ascii="Arial" w:hAnsi="Arial"/>
                <w:b/>
                <w:sz w:val="28"/>
                <w:szCs w:val="28"/>
              </w:rPr>
              <w:t>Casio</w:t>
            </w:r>
            <w:proofErr w:type="spellEnd"/>
          </w:p>
          <w:p w:rsidR="007336E7" w:rsidRPr="00052958" w:rsidRDefault="007336E7" w:rsidP="00C13AB5">
            <w:pPr>
              <w:spacing w:before="60" w:after="60"/>
              <w:ind w:left="-68" w:right="-68"/>
              <w:jc w:val="center"/>
              <w:rPr>
                <w:rFonts w:ascii="Franklin Gothic Heavy" w:hAnsi="Franklin Gothic Heavy"/>
                <w:color w:val="0000FF"/>
                <w:spacing w:val="20"/>
                <w:sz w:val="24"/>
                <w:szCs w:val="24"/>
              </w:rPr>
            </w:pPr>
          </w:p>
        </w:tc>
      </w:tr>
    </w:tbl>
    <w:p w:rsidR="00FE7C43" w:rsidRPr="00FE7C43" w:rsidRDefault="00FE7C43" w:rsidP="00FE7C43">
      <w:pPr>
        <w:rPr>
          <w:vanish/>
        </w:rPr>
      </w:pPr>
    </w:p>
    <w:p w:rsidR="00925779" w:rsidRDefault="00925779" w:rsidP="00EF444B">
      <w:pPr>
        <w:rPr>
          <w:rFonts w:ascii="Arial" w:hAnsi="Arial" w:cs="Arial"/>
          <w:b/>
          <w:color w:val="0033CC"/>
          <w:sz w:val="32"/>
          <w:szCs w:val="32"/>
        </w:rPr>
      </w:pPr>
    </w:p>
    <w:tbl>
      <w:tblPr>
        <w:tblpPr w:leftFromText="141" w:rightFromText="141" w:vertAnchor="text" w:horzAnchor="margin" w:tblpY="690"/>
        <w:tblW w:w="9643" w:type="dxa"/>
        <w:tblLayout w:type="fixed"/>
        <w:tblCellMar>
          <w:left w:w="71" w:type="dxa"/>
          <w:right w:w="71" w:type="dxa"/>
        </w:tblCellMar>
        <w:tblLook w:val="0000"/>
      </w:tblPr>
      <w:tblGrid>
        <w:gridCol w:w="1958"/>
        <w:gridCol w:w="7685"/>
      </w:tblGrid>
      <w:tr w:rsidR="00925779" w:rsidTr="00932836">
        <w:tblPrEx>
          <w:tblCellMar>
            <w:top w:w="0" w:type="dxa"/>
            <w:bottom w:w="0" w:type="dxa"/>
          </w:tblCellMar>
        </w:tblPrEx>
        <w:trPr>
          <w:trHeight w:val="1232"/>
        </w:trPr>
        <w:tc>
          <w:tcPr>
            <w:tcW w:w="1958" w:type="dxa"/>
            <w:tcBorders>
              <w:top w:val="single" w:sz="18" w:space="0" w:color="auto"/>
            </w:tcBorders>
          </w:tcPr>
          <w:p w:rsidR="00925779" w:rsidRDefault="00925779" w:rsidP="00925779">
            <w:pPr>
              <w:pStyle w:val="Titre2"/>
              <w:rPr>
                <w:color w:val="008000"/>
              </w:rPr>
            </w:pPr>
            <w:r>
              <w:rPr>
                <w:color w:val="008000"/>
              </w:rPr>
              <w:t>Objet de la demande</w:t>
            </w:r>
          </w:p>
          <w:p w:rsidR="00925779" w:rsidRPr="0044578A" w:rsidRDefault="00925779" w:rsidP="00925779"/>
        </w:tc>
        <w:tc>
          <w:tcPr>
            <w:tcW w:w="7685" w:type="dxa"/>
          </w:tcPr>
          <w:p w:rsidR="00932836" w:rsidRDefault="00932836" w:rsidP="00932836">
            <w:pPr>
              <w:pStyle w:val="Dfinition"/>
              <w:tabs>
                <w:tab w:val="left" w:pos="7543"/>
              </w:tabs>
              <w:ind w:hanging="115"/>
              <w:jc w:val="left"/>
              <w:rPr>
                <w:rFonts w:ascii="Arial" w:hAnsi="Arial"/>
                <w:i w:val="0"/>
                <w:sz w:val="20"/>
              </w:rPr>
            </w:pPr>
          </w:p>
          <w:p w:rsidR="00925779" w:rsidRPr="005B5733" w:rsidRDefault="00925779" w:rsidP="00932836">
            <w:pPr>
              <w:pStyle w:val="Dfinition"/>
              <w:tabs>
                <w:tab w:val="left" w:pos="7543"/>
              </w:tabs>
              <w:ind w:hanging="115"/>
              <w:rPr>
                <w:rFonts w:ascii="Arial" w:hAnsi="Arial"/>
                <w:i w:val="0"/>
                <w:sz w:val="20"/>
              </w:rPr>
            </w:pPr>
            <w:r w:rsidRPr="005B5733">
              <w:rPr>
                <w:rFonts w:ascii="Arial" w:hAnsi="Arial"/>
                <w:i w:val="0"/>
                <w:sz w:val="20"/>
              </w:rPr>
              <w:t xml:space="preserve">Programmation </w:t>
            </w:r>
            <w:r w:rsidR="00932836">
              <w:rPr>
                <w:rFonts w:ascii="Arial" w:hAnsi="Arial"/>
                <w:i w:val="0"/>
                <w:sz w:val="20"/>
              </w:rPr>
              <w:t xml:space="preserve">d’une application web afin de convertir un métalangage en langage </w:t>
            </w:r>
            <w:proofErr w:type="spellStart"/>
            <w:r w:rsidR="00932836">
              <w:rPr>
                <w:rFonts w:ascii="Arial" w:hAnsi="Arial"/>
                <w:i w:val="0"/>
                <w:sz w:val="20"/>
              </w:rPr>
              <w:t>Casio</w:t>
            </w:r>
            <w:proofErr w:type="spellEnd"/>
            <w:r w:rsidR="00932836">
              <w:rPr>
                <w:rFonts w:ascii="Arial" w:hAnsi="Arial"/>
                <w:i w:val="0"/>
                <w:sz w:val="20"/>
              </w:rPr>
              <w:t>.</w:t>
            </w:r>
          </w:p>
        </w:tc>
      </w:tr>
      <w:tr w:rsidR="00925779" w:rsidTr="003C0AB2">
        <w:tblPrEx>
          <w:tblCellMar>
            <w:top w:w="0" w:type="dxa"/>
            <w:bottom w:w="0" w:type="dxa"/>
          </w:tblCellMar>
        </w:tblPrEx>
        <w:trPr>
          <w:cantSplit/>
          <w:trHeight w:hRule="exact" w:val="61"/>
        </w:trPr>
        <w:tc>
          <w:tcPr>
            <w:tcW w:w="9643" w:type="dxa"/>
            <w:gridSpan w:val="2"/>
          </w:tcPr>
          <w:p w:rsidR="00925779" w:rsidRPr="003C3CBF" w:rsidRDefault="00925779" w:rsidP="00925779">
            <w:pPr>
              <w:pStyle w:val="Commentaire"/>
              <w:rPr>
                <w:rFonts w:ascii="Arial" w:hAnsi="Arial"/>
                <w:sz w:val="16"/>
                <w:szCs w:val="16"/>
              </w:rPr>
            </w:pPr>
          </w:p>
        </w:tc>
      </w:tr>
      <w:tr w:rsidR="00925779" w:rsidTr="00925779">
        <w:tblPrEx>
          <w:tblCellMar>
            <w:top w:w="0" w:type="dxa"/>
            <w:bottom w:w="0" w:type="dxa"/>
          </w:tblCellMar>
        </w:tblPrEx>
        <w:tc>
          <w:tcPr>
            <w:tcW w:w="1958" w:type="dxa"/>
            <w:tcBorders>
              <w:top w:val="single" w:sz="18" w:space="0" w:color="auto"/>
            </w:tcBorders>
          </w:tcPr>
          <w:p w:rsidR="00925779" w:rsidRDefault="00925779" w:rsidP="00925779">
            <w:pPr>
              <w:pStyle w:val="Titre2"/>
              <w:rPr>
                <w:color w:val="008000"/>
              </w:rPr>
            </w:pPr>
            <w:r>
              <w:rPr>
                <w:color w:val="008000"/>
              </w:rPr>
              <w:t>Contexte de la demande</w:t>
            </w:r>
          </w:p>
          <w:p w:rsidR="00925779" w:rsidRDefault="00925779" w:rsidP="00925779"/>
          <w:p w:rsidR="00925779" w:rsidRDefault="00925779" w:rsidP="00925779"/>
          <w:p w:rsidR="00925779" w:rsidRDefault="00925779" w:rsidP="00925779"/>
          <w:p w:rsidR="00925779" w:rsidRDefault="00925779" w:rsidP="00925779"/>
          <w:p w:rsidR="00925779" w:rsidRDefault="00925779" w:rsidP="00925779"/>
          <w:p w:rsidR="000F7C34" w:rsidRDefault="000F7C34" w:rsidP="00925779"/>
          <w:p w:rsidR="000F7C34" w:rsidRPr="000F7C34" w:rsidRDefault="000F7C34" w:rsidP="000F7C34"/>
          <w:p w:rsidR="000F7C34" w:rsidRDefault="000F7C34" w:rsidP="000F7C34"/>
          <w:p w:rsidR="00925779" w:rsidRPr="000F7C34" w:rsidRDefault="00925779" w:rsidP="000F7C34"/>
        </w:tc>
        <w:tc>
          <w:tcPr>
            <w:tcW w:w="7685" w:type="dxa"/>
          </w:tcPr>
          <w:p w:rsidR="00932836" w:rsidRDefault="00932836" w:rsidP="00932836">
            <w:pPr>
              <w:overflowPunct/>
              <w:autoSpaceDE/>
              <w:autoSpaceDN/>
              <w:adjustRightInd/>
              <w:spacing w:before="100" w:beforeAutospacing="1"/>
              <w:textAlignment w:val="auto"/>
              <w:rPr>
                <w:rFonts w:ascii="Arial" w:hAnsi="Arial" w:cs="Arial"/>
              </w:rPr>
            </w:pPr>
          </w:p>
          <w:p w:rsidR="00563CD9" w:rsidRPr="00932836" w:rsidRDefault="00932836" w:rsidP="00932836">
            <w:pPr>
              <w:overflowPunct/>
              <w:autoSpaceDE/>
              <w:autoSpaceDN/>
              <w:adjustRightInd/>
              <w:spacing w:before="100" w:beforeAutospacing="1"/>
              <w:ind w:firstLine="169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 souhaite une application web qui a pour but de permettre </w:t>
            </w:r>
            <w:proofErr w:type="gramStart"/>
            <w:r>
              <w:rPr>
                <w:rFonts w:ascii="Arial" w:hAnsi="Arial" w:cs="Arial"/>
              </w:rPr>
              <w:t>a</w:t>
            </w:r>
            <w:proofErr w:type="gramEnd"/>
            <w:r>
              <w:rPr>
                <w:rFonts w:ascii="Arial" w:hAnsi="Arial" w:cs="Arial"/>
              </w:rPr>
              <w:t xml:space="preserve"> une personne qui n’a pas de connaissance en langage BASIC </w:t>
            </w:r>
            <w:proofErr w:type="spellStart"/>
            <w:r>
              <w:rPr>
                <w:rFonts w:ascii="Arial" w:hAnsi="Arial" w:cs="Arial"/>
              </w:rPr>
              <w:t>Casio</w:t>
            </w:r>
            <w:proofErr w:type="spellEnd"/>
            <w:r>
              <w:rPr>
                <w:rFonts w:ascii="Arial" w:hAnsi="Arial" w:cs="Arial"/>
              </w:rPr>
              <w:t xml:space="preserve"> de créer ces propres programmes avec une interface simplifiée.</w:t>
            </w:r>
          </w:p>
        </w:tc>
      </w:tr>
      <w:tr w:rsidR="00925779" w:rsidTr="00925779">
        <w:tblPrEx>
          <w:tblCellMar>
            <w:top w:w="0" w:type="dxa"/>
            <w:bottom w:w="0" w:type="dxa"/>
          </w:tblCellMar>
        </w:tblPrEx>
        <w:trPr>
          <w:cantSplit/>
          <w:trHeight w:hRule="exact" w:val="179"/>
        </w:trPr>
        <w:tc>
          <w:tcPr>
            <w:tcW w:w="9643" w:type="dxa"/>
            <w:gridSpan w:val="2"/>
          </w:tcPr>
          <w:p w:rsidR="00925779" w:rsidRPr="00F06E8E" w:rsidRDefault="00925779" w:rsidP="00925779">
            <w:pPr>
              <w:rPr>
                <w:rFonts w:ascii="Arial" w:hAnsi="Arial"/>
                <w:szCs w:val="22"/>
              </w:rPr>
            </w:pPr>
          </w:p>
        </w:tc>
      </w:tr>
      <w:tr w:rsidR="00925779" w:rsidTr="00CF45AD">
        <w:tblPrEx>
          <w:tblCellMar>
            <w:top w:w="0" w:type="dxa"/>
            <w:bottom w:w="0" w:type="dxa"/>
          </w:tblCellMar>
        </w:tblPrEx>
        <w:tc>
          <w:tcPr>
            <w:tcW w:w="1958" w:type="dxa"/>
            <w:tcBorders>
              <w:top w:val="single" w:sz="18" w:space="0" w:color="auto"/>
              <w:bottom w:val="single" w:sz="18" w:space="0" w:color="auto"/>
            </w:tcBorders>
          </w:tcPr>
          <w:p w:rsidR="00925779" w:rsidRDefault="00925779" w:rsidP="00925779">
            <w:pPr>
              <w:pStyle w:val="Titre2"/>
              <w:rPr>
                <w:color w:val="008000"/>
              </w:rPr>
            </w:pPr>
            <w:r>
              <w:rPr>
                <w:color w:val="008000"/>
              </w:rPr>
              <w:t>Résultats attendus</w:t>
            </w:r>
          </w:p>
        </w:tc>
        <w:tc>
          <w:tcPr>
            <w:tcW w:w="7685" w:type="dxa"/>
          </w:tcPr>
          <w:p w:rsidR="00925779" w:rsidRPr="005B5733" w:rsidRDefault="00925779" w:rsidP="00925779">
            <w:pPr>
              <w:tabs>
                <w:tab w:val="left" w:pos="-6804"/>
              </w:tabs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925779" w:rsidRPr="005B5733" w:rsidRDefault="00925779" w:rsidP="00925779">
            <w:pPr>
              <w:tabs>
                <w:tab w:val="left" w:pos="-6804"/>
              </w:tabs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CF45AD" w:rsidRDefault="00932836" w:rsidP="002F4A94">
            <w:pPr>
              <w:numPr>
                <w:ilvl w:val="0"/>
                <w:numId w:val="31"/>
              </w:numPr>
              <w:overflowPunct/>
              <w:autoSpaceDE/>
              <w:autoSpaceDN/>
              <w:adjustRightInd/>
              <w:spacing w:before="100" w:beforeAutospacing="1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choisi</w:t>
            </w:r>
            <w:r w:rsidR="002F4A94">
              <w:rPr>
                <w:rFonts w:ascii="Arial" w:hAnsi="Arial" w:cs="Arial"/>
              </w:rPr>
              <w:t>ra</w:t>
            </w:r>
            <w:r>
              <w:rPr>
                <w:rFonts w:ascii="Arial" w:hAnsi="Arial" w:cs="Arial"/>
              </w:rPr>
              <w:t xml:space="preserve"> </w:t>
            </w:r>
            <w:r w:rsidR="002F4A94">
              <w:rPr>
                <w:rFonts w:ascii="Arial" w:hAnsi="Arial" w:cs="Arial"/>
              </w:rPr>
              <w:t>des instructions en métalangage dans</w:t>
            </w:r>
            <w:r>
              <w:rPr>
                <w:rFonts w:ascii="Arial" w:hAnsi="Arial" w:cs="Arial"/>
              </w:rPr>
              <w:t xml:space="preserve"> une liste</w:t>
            </w:r>
            <w:r w:rsidR="002F4A94">
              <w:rPr>
                <w:rFonts w:ascii="Arial" w:hAnsi="Arial" w:cs="Arial"/>
              </w:rPr>
              <w:t xml:space="preserve"> pour structurer son algorithme.</w:t>
            </w:r>
          </w:p>
          <w:p w:rsidR="00CF45AD" w:rsidRDefault="004066E0" w:rsidP="00094AA4">
            <w:pPr>
              <w:numPr>
                <w:ilvl w:val="0"/>
                <w:numId w:val="31"/>
              </w:numPr>
              <w:overflowPunct/>
              <w:autoSpaceDE/>
              <w:autoSpaceDN/>
              <w:adjustRightInd/>
              <w:spacing w:before="100" w:beforeAutospacing="1"/>
              <w:textAlignment w:val="auto"/>
              <w:rPr>
                <w:rFonts w:ascii="Arial" w:hAnsi="Arial" w:cs="Arial"/>
              </w:rPr>
            </w:pPr>
            <w:r w:rsidRPr="00CF45AD">
              <w:rPr>
                <w:rFonts w:ascii="Arial" w:hAnsi="Arial" w:cs="Arial"/>
              </w:rPr>
              <w:t xml:space="preserve">Une commande permettra d’effacer </w:t>
            </w:r>
            <w:r w:rsidR="00217B46">
              <w:rPr>
                <w:rFonts w:ascii="Arial" w:hAnsi="Arial" w:cs="Arial"/>
              </w:rPr>
              <w:t>certaines instructions non voulu par ce-dernier</w:t>
            </w:r>
            <w:r w:rsidR="00BF631C">
              <w:rPr>
                <w:rFonts w:ascii="Arial" w:hAnsi="Arial" w:cs="Arial"/>
              </w:rPr>
              <w:t>.</w:t>
            </w:r>
          </w:p>
          <w:p w:rsidR="00CF45AD" w:rsidRDefault="004066E0" w:rsidP="005B5733">
            <w:pPr>
              <w:numPr>
                <w:ilvl w:val="0"/>
                <w:numId w:val="31"/>
              </w:numPr>
              <w:overflowPunct/>
              <w:autoSpaceDE/>
              <w:autoSpaceDN/>
              <w:adjustRightInd/>
              <w:spacing w:before="100" w:beforeAutospacing="1"/>
              <w:textAlignment w:val="auto"/>
              <w:rPr>
                <w:rFonts w:ascii="Arial" w:hAnsi="Arial" w:cs="Arial"/>
              </w:rPr>
            </w:pPr>
            <w:r w:rsidRPr="00CF45AD">
              <w:rPr>
                <w:rFonts w:ascii="Arial" w:hAnsi="Arial" w:cs="Arial"/>
              </w:rPr>
              <w:t xml:space="preserve">Une commande de remise à zéro permettra d’effacer </w:t>
            </w:r>
            <w:r w:rsidR="00217B46">
              <w:rPr>
                <w:rFonts w:ascii="Arial" w:hAnsi="Arial" w:cs="Arial"/>
              </w:rPr>
              <w:t>tou</w:t>
            </w:r>
            <w:r w:rsidR="002F4A94">
              <w:rPr>
                <w:rFonts w:ascii="Arial" w:hAnsi="Arial" w:cs="Arial"/>
              </w:rPr>
              <w:t>t</w:t>
            </w:r>
            <w:r w:rsidR="00217B46">
              <w:rPr>
                <w:rFonts w:ascii="Arial" w:hAnsi="Arial" w:cs="Arial"/>
              </w:rPr>
              <w:t xml:space="preserve"> le programme</w:t>
            </w:r>
            <w:r w:rsidRPr="00CF45AD">
              <w:rPr>
                <w:rFonts w:ascii="Arial" w:hAnsi="Arial" w:cs="Arial"/>
              </w:rPr>
              <w:t>.</w:t>
            </w:r>
          </w:p>
          <w:p w:rsidR="002F4A94" w:rsidRDefault="002F4A94" w:rsidP="005B5733">
            <w:pPr>
              <w:numPr>
                <w:ilvl w:val="0"/>
                <w:numId w:val="31"/>
              </w:numPr>
              <w:overflowPunct/>
              <w:autoSpaceDE/>
              <w:autoSpaceDN/>
              <w:adjustRightInd/>
              <w:spacing w:before="100" w:beforeAutospacing="1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L’algorithme saisi en métalangage sera traduit en langage BASIC </w:t>
            </w:r>
            <w:proofErr w:type="spellStart"/>
            <w:r>
              <w:rPr>
                <w:rFonts w:ascii="Arial" w:hAnsi="Arial" w:cs="Arial"/>
              </w:rPr>
              <w:t>Casio</w:t>
            </w:r>
            <w:proofErr w:type="spellEnd"/>
          </w:p>
          <w:p w:rsidR="002F4A94" w:rsidRDefault="002F4A94" w:rsidP="005B5733">
            <w:pPr>
              <w:numPr>
                <w:ilvl w:val="0"/>
                <w:numId w:val="31"/>
              </w:numPr>
              <w:overflowPunct/>
              <w:autoSpaceDE/>
              <w:autoSpaceDN/>
              <w:adjustRightInd/>
              <w:spacing w:before="100" w:beforeAutospacing="1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interface graphique permettra de tester le programme en mode console.</w:t>
            </w:r>
          </w:p>
          <w:p w:rsidR="002F4A94" w:rsidRDefault="002F4A94" w:rsidP="005B5733">
            <w:pPr>
              <w:numPr>
                <w:ilvl w:val="0"/>
                <w:numId w:val="31"/>
              </w:numPr>
              <w:overflowPunct/>
              <w:autoSpaceDE/>
              <w:autoSpaceDN/>
              <w:adjustRightInd/>
              <w:spacing w:before="100" w:beforeAutospacing="1"/>
              <w:textAlignment w:val="auto"/>
              <w:rPr>
                <w:rFonts w:ascii="Arial" w:hAnsi="Arial" w:cs="Arial"/>
              </w:rPr>
            </w:pPr>
          </w:p>
          <w:p w:rsidR="00BF631C" w:rsidRDefault="00217B46" w:rsidP="005B5733">
            <w:pPr>
              <w:numPr>
                <w:ilvl w:val="0"/>
                <w:numId w:val="31"/>
              </w:numPr>
              <w:overflowPunct/>
              <w:autoSpaceDE/>
              <w:autoSpaceDN/>
              <w:adjustRightInd/>
              <w:spacing w:before="100" w:beforeAutospacing="1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documentation sera fournie pour comprendre les instructions</w:t>
            </w:r>
            <w:r w:rsidR="00BF631C" w:rsidRPr="00CF45AD">
              <w:rPr>
                <w:rFonts w:ascii="Arial" w:hAnsi="Arial" w:cs="Arial"/>
              </w:rPr>
              <w:t>.</w:t>
            </w:r>
          </w:p>
          <w:p w:rsidR="00CF45AD" w:rsidRDefault="00217B46" w:rsidP="004066E0">
            <w:pPr>
              <w:numPr>
                <w:ilvl w:val="0"/>
                <w:numId w:val="31"/>
              </w:numPr>
              <w:overflowPunct/>
              <w:autoSpaceDE/>
              <w:autoSpaceDN/>
              <w:adjustRightInd/>
              <w:spacing w:before="100" w:beforeAutospacing="1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pourra choisir de créer un compte ou non</w:t>
            </w:r>
            <w:r w:rsidR="002F4A94">
              <w:rPr>
                <w:rFonts w:ascii="Arial" w:hAnsi="Arial" w:cs="Arial"/>
              </w:rPr>
              <w:t>.</w:t>
            </w:r>
          </w:p>
          <w:p w:rsidR="00217B46" w:rsidRPr="00CF45AD" w:rsidRDefault="00217B46" w:rsidP="00217B46">
            <w:pPr>
              <w:numPr>
                <w:ilvl w:val="0"/>
                <w:numId w:val="31"/>
              </w:numPr>
              <w:overflowPunct/>
              <w:autoSpaceDE/>
              <w:autoSpaceDN/>
              <w:adjustRightInd/>
              <w:spacing w:before="100" w:beforeAutospacing="1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L’utilisateur inscrit pourra</w:t>
            </w:r>
            <w:r w:rsidRPr="00CF45AD">
              <w:rPr>
                <w:rFonts w:ascii="Arial" w:hAnsi="Arial" w:cs="Arial"/>
              </w:rPr>
              <w:t> :</w:t>
            </w:r>
          </w:p>
          <w:p w:rsidR="00217B46" w:rsidRPr="00CF45AD" w:rsidRDefault="00217B46" w:rsidP="00217B46">
            <w:pPr>
              <w:numPr>
                <w:ilvl w:val="1"/>
                <w:numId w:val="31"/>
              </w:numPr>
              <w:overflowPunct/>
              <w:autoSpaceDE/>
              <w:autoSpaceDN/>
              <w:adjustRightInd/>
              <w:spacing w:before="100" w:beforeAutospacing="1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Sauvegarder ses programmes.</w:t>
            </w:r>
          </w:p>
          <w:p w:rsidR="00217B46" w:rsidRDefault="00217B46" w:rsidP="00217B46">
            <w:pPr>
              <w:numPr>
                <w:ilvl w:val="1"/>
                <w:numId w:val="31"/>
              </w:numPr>
              <w:overflowPunct/>
              <w:autoSpaceDE/>
              <w:autoSpaceDN/>
              <w:adjustRightInd/>
              <w:spacing w:before="100" w:beforeAutospacing="1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modifier pour les compléter ou les supprimer</w:t>
            </w:r>
          </w:p>
          <w:p w:rsidR="00217B46" w:rsidRPr="00CF45AD" w:rsidRDefault="00217B46" w:rsidP="00217B46">
            <w:pPr>
              <w:numPr>
                <w:ilvl w:val="1"/>
                <w:numId w:val="31"/>
              </w:numPr>
              <w:overflowPunct/>
              <w:autoSpaceDE/>
              <w:autoSpaceDN/>
              <w:adjustRightInd/>
              <w:spacing w:before="100" w:beforeAutospacing="1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Choisir de rendre ses programmes public afin des les partager</w:t>
            </w:r>
          </w:p>
          <w:p w:rsidR="00217B46" w:rsidRPr="00CF45AD" w:rsidRDefault="00217B46" w:rsidP="00217B46">
            <w:pPr>
              <w:numPr>
                <w:ilvl w:val="0"/>
                <w:numId w:val="31"/>
              </w:numPr>
              <w:overflowPunct/>
              <w:autoSpaceDE/>
              <w:autoSpaceDN/>
              <w:adjustRightInd/>
              <w:spacing w:before="100" w:beforeAutospacing="1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L’utilisateur inscrit ou non pourra</w:t>
            </w:r>
            <w:r w:rsidRPr="00CF45AD">
              <w:rPr>
                <w:rFonts w:ascii="Arial" w:hAnsi="Arial" w:cs="Arial"/>
              </w:rPr>
              <w:t> :</w:t>
            </w:r>
          </w:p>
          <w:p w:rsidR="00217B46" w:rsidRPr="00CF45AD" w:rsidRDefault="00217B46" w:rsidP="00217B46">
            <w:pPr>
              <w:numPr>
                <w:ilvl w:val="1"/>
                <w:numId w:val="31"/>
              </w:numPr>
              <w:overflowPunct/>
              <w:autoSpaceDE/>
              <w:autoSpaceDN/>
              <w:adjustRightInd/>
              <w:spacing w:before="100" w:beforeAutospacing="1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Créer ses programmes.</w:t>
            </w:r>
          </w:p>
          <w:p w:rsidR="00217B46" w:rsidRDefault="00442296" w:rsidP="00217B46">
            <w:pPr>
              <w:numPr>
                <w:ilvl w:val="1"/>
                <w:numId w:val="31"/>
              </w:numPr>
              <w:overflowPunct/>
              <w:autoSpaceDE/>
              <w:autoSpaceDN/>
              <w:adjustRightInd/>
              <w:spacing w:before="100" w:beforeAutospacing="1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Télécharger</w:t>
            </w:r>
            <w:r w:rsidR="00217B46">
              <w:rPr>
                <w:rFonts w:ascii="Arial" w:hAnsi="Arial" w:cs="Arial"/>
              </w:rPr>
              <w:t xml:space="preserve"> ses programmes traduits en BASIC </w:t>
            </w:r>
            <w:proofErr w:type="spellStart"/>
            <w:r w:rsidR="00217B46">
              <w:rPr>
                <w:rFonts w:ascii="Arial" w:hAnsi="Arial" w:cs="Arial"/>
              </w:rPr>
              <w:t>Casio</w:t>
            </w:r>
            <w:proofErr w:type="spellEnd"/>
            <w:r w:rsidR="00217B46">
              <w:rPr>
                <w:rFonts w:ascii="Arial" w:hAnsi="Arial" w:cs="Arial"/>
              </w:rPr>
              <w:t xml:space="preserve"> au format texte (.txt)</w:t>
            </w:r>
          </w:p>
          <w:p w:rsidR="00217B46" w:rsidRPr="00CF45AD" w:rsidRDefault="00442296" w:rsidP="00217B46">
            <w:pPr>
              <w:numPr>
                <w:ilvl w:val="1"/>
                <w:numId w:val="31"/>
              </w:numPr>
              <w:overflowPunct/>
              <w:autoSpaceDE/>
              <w:autoSpaceDN/>
              <w:adjustRightInd/>
              <w:spacing w:before="100" w:beforeAutospacing="1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Consulter la liste des programmes publics pour les tester et/ou les télécharger.</w:t>
            </w:r>
          </w:p>
          <w:p w:rsidR="007B7BF8" w:rsidRDefault="007B7BF8" w:rsidP="004066E0">
            <w:pPr>
              <w:numPr>
                <w:ilvl w:val="0"/>
                <w:numId w:val="31"/>
              </w:numPr>
              <w:overflowPunct/>
              <w:autoSpaceDE/>
              <w:autoSpaceDN/>
              <w:adjustRightInd/>
              <w:spacing w:before="100" w:beforeAutospacing="1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représentera les tâches de chaque intervenant sur le planning de gestion de projet.</w:t>
            </w:r>
          </w:p>
          <w:p w:rsidR="00CF45AD" w:rsidRPr="00CF45AD" w:rsidRDefault="004066E0" w:rsidP="004066E0">
            <w:pPr>
              <w:numPr>
                <w:ilvl w:val="0"/>
                <w:numId w:val="31"/>
              </w:numPr>
              <w:overflowPunct/>
              <w:autoSpaceDE/>
              <w:autoSpaceDN/>
              <w:adjustRightInd/>
              <w:spacing w:before="100" w:beforeAutospacing="1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CF45AD">
              <w:rPr>
                <w:rFonts w:ascii="Arial" w:hAnsi="Arial" w:cs="Arial"/>
              </w:rPr>
              <w:t>Vous préparerez un dossier numérique contenant :</w:t>
            </w:r>
          </w:p>
          <w:p w:rsidR="00CF45AD" w:rsidRPr="00CF45AD" w:rsidRDefault="00CF45AD" w:rsidP="00CF45AD">
            <w:pPr>
              <w:numPr>
                <w:ilvl w:val="1"/>
                <w:numId w:val="31"/>
              </w:numPr>
              <w:overflowPunct/>
              <w:autoSpaceDE/>
              <w:autoSpaceDN/>
              <w:adjustRightInd/>
              <w:spacing w:before="100" w:beforeAutospacing="1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Vos algorithmes et programmes commentés</w:t>
            </w:r>
          </w:p>
          <w:p w:rsidR="00CF45AD" w:rsidRDefault="00CF45AD" w:rsidP="00CF45AD">
            <w:pPr>
              <w:numPr>
                <w:ilvl w:val="1"/>
                <w:numId w:val="31"/>
              </w:numPr>
              <w:overflowPunct/>
              <w:autoSpaceDE/>
              <w:autoSpaceDN/>
              <w:adjustRightInd/>
              <w:spacing w:before="100" w:beforeAutospacing="1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Vos documents sources</w:t>
            </w:r>
          </w:p>
          <w:p w:rsidR="007B7BF8" w:rsidRPr="00CF45AD" w:rsidRDefault="007B7BF8" w:rsidP="00CF45AD">
            <w:pPr>
              <w:numPr>
                <w:ilvl w:val="1"/>
                <w:numId w:val="31"/>
              </w:numPr>
              <w:overflowPunct/>
              <w:autoSpaceDE/>
              <w:autoSpaceDN/>
              <w:adjustRightInd/>
              <w:spacing w:before="100" w:beforeAutospacing="1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planning à jour</w:t>
            </w:r>
          </w:p>
          <w:p w:rsidR="00925779" w:rsidRPr="003C0AB2" w:rsidRDefault="00925779" w:rsidP="004066E0">
            <w:pPr>
              <w:numPr>
                <w:ilvl w:val="0"/>
                <w:numId w:val="31"/>
              </w:numPr>
              <w:overflowPunct/>
              <w:autoSpaceDE/>
              <w:autoSpaceDN/>
              <w:adjustRightInd/>
              <w:spacing w:before="100" w:beforeAutospacing="1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CF45AD">
              <w:rPr>
                <w:rFonts w:ascii="Arial" w:hAnsi="Arial" w:cs="Arial"/>
              </w:rPr>
              <w:t xml:space="preserve">Vous </w:t>
            </w:r>
            <w:r w:rsidR="004066E0" w:rsidRPr="00CF45AD">
              <w:rPr>
                <w:rFonts w:ascii="Arial" w:hAnsi="Arial" w:cs="Arial"/>
              </w:rPr>
              <w:t>préparerez un document support pour une présentation de votre travail en 15 minutes.</w:t>
            </w:r>
          </w:p>
          <w:p w:rsidR="003C0AB2" w:rsidRPr="001F781B" w:rsidRDefault="003C0AB2" w:rsidP="003C0AB2">
            <w:pPr>
              <w:overflowPunct/>
              <w:autoSpaceDE/>
              <w:autoSpaceDN/>
              <w:adjustRightInd/>
              <w:spacing w:before="100" w:beforeAutospacing="1"/>
              <w:ind w:left="360"/>
              <w:textAlignment w:val="auto"/>
              <w:rPr>
                <w:rFonts w:ascii="Arial" w:hAnsi="Arial" w:cs="Arial"/>
                <w:sz w:val="22"/>
                <w:szCs w:val="22"/>
              </w:rPr>
            </w:pPr>
          </w:p>
          <w:p w:rsidR="00925779" w:rsidRPr="00CD1B97" w:rsidRDefault="00925779" w:rsidP="00925779">
            <w:pPr>
              <w:tabs>
                <w:tab w:val="left" w:pos="-6804"/>
              </w:tabs>
              <w:rPr>
                <w:rFonts w:ascii="Arial" w:hAnsi="Arial"/>
                <w:sz w:val="22"/>
                <w:szCs w:val="22"/>
              </w:rPr>
            </w:pPr>
          </w:p>
        </w:tc>
      </w:tr>
      <w:tr w:rsidR="00CF45AD" w:rsidTr="00925779">
        <w:tblPrEx>
          <w:tblCellMar>
            <w:top w:w="0" w:type="dxa"/>
            <w:bottom w:w="0" w:type="dxa"/>
          </w:tblCellMar>
        </w:tblPrEx>
        <w:tc>
          <w:tcPr>
            <w:tcW w:w="1958" w:type="dxa"/>
            <w:tcBorders>
              <w:top w:val="single" w:sz="18" w:space="0" w:color="auto"/>
            </w:tcBorders>
          </w:tcPr>
          <w:p w:rsidR="00CF45AD" w:rsidRDefault="00CF45AD" w:rsidP="00925779">
            <w:pPr>
              <w:pStyle w:val="Titre2"/>
              <w:rPr>
                <w:color w:val="008000"/>
              </w:rPr>
            </w:pPr>
          </w:p>
        </w:tc>
        <w:tc>
          <w:tcPr>
            <w:tcW w:w="7685" w:type="dxa"/>
          </w:tcPr>
          <w:p w:rsidR="00CF45AD" w:rsidRPr="005B5733" w:rsidRDefault="00CF45AD" w:rsidP="00925779">
            <w:pPr>
              <w:tabs>
                <w:tab w:val="left" w:pos="-6804"/>
              </w:tabs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F444B" w:rsidRPr="00925779" w:rsidRDefault="00EF444B" w:rsidP="00EF444B">
      <w:pPr>
        <w:rPr>
          <w:rFonts w:ascii="Arial" w:hAnsi="Arial" w:cs="Arial"/>
          <w:b/>
          <w:color w:val="0033CC"/>
          <w:sz w:val="32"/>
          <w:szCs w:val="32"/>
        </w:rPr>
      </w:pPr>
      <w:r w:rsidRPr="00710AAB">
        <w:rPr>
          <w:rFonts w:ascii="Arial" w:hAnsi="Arial" w:cs="Arial"/>
          <w:b/>
          <w:color w:val="0033CC"/>
          <w:sz w:val="32"/>
          <w:szCs w:val="32"/>
        </w:rPr>
        <w:t>D</w:t>
      </w:r>
      <w:r w:rsidR="00F60917">
        <w:rPr>
          <w:rFonts w:ascii="Arial" w:hAnsi="Arial" w:cs="Arial"/>
          <w:b/>
          <w:color w:val="0033CC"/>
          <w:sz w:val="32"/>
          <w:szCs w:val="32"/>
        </w:rPr>
        <w:t>éfinition</w:t>
      </w:r>
      <w:r w:rsidRPr="00710AAB">
        <w:rPr>
          <w:rFonts w:ascii="Arial" w:hAnsi="Arial" w:cs="Arial"/>
          <w:b/>
          <w:color w:val="0033CC"/>
          <w:sz w:val="32"/>
          <w:szCs w:val="32"/>
        </w:rPr>
        <w:t xml:space="preserve"> d</w:t>
      </w:r>
      <w:r w:rsidR="00F60917">
        <w:rPr>
          <w:rFonts w:ascii="Arial" w:hAnsi="Arial" w:cs="Arial"/>
          <w:b/>
          <w:color w:val="0033CC"/>
          <w:sz w:val="32"/>
          <w:szCs w:val="32"/>
        </w:rPr>
        <w:t>u</w:t>
      </w:r>
      <w:r w:rsidRPr="00710AAB">
        <w:rPr>
          <w:rFonts w:ascii="Arial" w:hAnsi="Arial" w:cs="Arial"/>
          <w:b/>
          <w:color w:val="0033CC"/>
          <w:sz w:val="32"/>
          <w:szCs w:val="32"/>
        </w:rPr>
        <w:t xml:space="preserve"> projet</w:t>
      </w:r>
    </w:p>
    <w:p w:rsidR="00EF444B" w:rsidRDefault="00EF444B">
      <w:pPr>
        <w:rPr>
          <w:rFonts w:ascii="Arial" w:hAnsi="Arial"/>
          <w:i/>
          <w:sz w:val="16"/>
          <w:szCs w:val="16"/>
        </w:rPr>
      </w:pPr>
    </w:p>
    <w:p w:rsidR="00536E0F" w:rsidRDefault="00536E0F">
      <w:pPr>
        <w:rPr>
          <w:rFonts w:ascii="Arial" w:hAnsi="Arial"/>
          <w:i/>
          <w:sz w:val="16"/>
          <w:szCs w:val="16"/>
        </w:rPr>
        <w:sectPr w:rsidR="00536E0F" w:rsidSect="00854C8E">
          <w:footnotePr>
            <w:numFmt w:val="lowerRoman"/>
          </w:footnotePr>
          <w:endnotePr>
            <w:numFmt w:val="decimal"/>
          </w:endnotePr>
          <w:pgSz w:w="11907" w:h="16840"/>
          <w:pgMar w:top="709" w:right="567" w:bottom="851" w:left="851" w:header="0" w:footer="340" w:gutter="0"/>
          <w:paperSrc w:first="7" w:other="7"/>
          <w:cols w:space="720"/>
          <w:noEndnote/>
        </w:sectPr>
      </w:pPr>
    </w:p>
    <w:p w:rsidR="008D2EC4" w:rsidRDefault="008D2EC4" w:rsidP="00493695">
      <w:pPr>
        <w:shd w:val="clear" w:color="auto" w:fill="FFFFFF"/>
        <w:tabs>
          <w:tab w:val="center" w:pos="5040"/>
          <w:tab w:val="left" w:pos="7075"/>
        </w:tabs>
        <w:spacing w:after="300"/>
        <w:contextualSpacing/>
        <w:jc w:val="center"/>
        <w:rPr>
          <w:noProof/>
        </w:rPr>
      </w:pPr>
      <w:bookmarkStart w:id="0" w:name="_MV3BS_0"/>
      <w:bookmarkStart w:id="1" w:name="_MV3TS_taskmanagement_2"/>
      <w:bookmarkStart w:id="2" w:name="_MV3XX_4"/>
      <w:bookmarkStart w:id="3" w:name="BRANCH_0"/>
      <w:bookmarkEnd w:id="3"/>
    </w:p>
    <w:p w:rsidR="008D2EC4" w:rsidRPr="008D2EC4" w:rsidRDefault="008D2EC4" w:rsidP="008D2EC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Contrat des tâches </w:t>
      </w:r>
      <w:r w:rsidRPr="008D2EC4">
        <w:rPr>
          <w:rFonts w:ascii="Arial" w:hAnsi="Arial" w:cs="Arial"/>
          <w:noProof/>
        </w:rPr>
        <w:t xml:space="preserve">générique. </w:t>
      </w:r>
      <w:r w:rsidRPr="008D2EC4">
        <w:rPr>
          <w:rFonts w:ascii="Arial" w:hAnsi="Arial" w:cs="Arial"/>
          <w:noProof/>
          <w:u w:val="single"/>
        </w:rPr>
        <w:t>Vous devez personaliser les tâches à partir du fichier source Mindview</w:t>
      </w:r>
      <w:r w:rsidRPr="008D2EC4">
        <w:rPr>
          <w:rFonts w:ascii="Arial" w:hAnsi="Arial" w:cs="Arial"/>
          <w:noProof/>
        </w:rPr>
        <w:t xml:space="preserve"> (en mode MAP).</w:t>
      </w:r>
    </w:p>
    <w:p w:rsidR="008D2EC4" w:rsidRDefault="008D2EC4" w:rsidP="008D2EC4">
      <w:pPr>
        <w:shd w:val="clear" w:color="auto" w:fill="FFFFFF"/>
        <w:tabs>
          <w:tab w:val="center" w:pos="5040"/>
          <w:tab w:val="left" w:pos="7075"/>
        </w:tabs>
        <w:spacing w:after="300"/>
        <w:contextualSpacing/>
        <w:rPr>
          <w:noProof/>
        </w:rPr>
      </w:pPr>
    </w:p>
    <w:p w:rsidR="00310FA1" w:rsidRDefault="008D2EC4" w:rsidP="00493695">
      <w:pPr>
        <w:shd w:val="clear" w:color="auto" w:fill="FFFFFF"/>
        <w:tabs>
          <w:tab w:val="center" w:pos="5040"/>
          <w:tab w:val="left" w:pos="7075"/>
        </w:tabs>
        <w:spacing w:after="300"/>
        <w:contextualSpacing/>
        <w:jc w:val="center"/>
      </w:pPr>
      <w:r w:rsidRPr="00735FD1">
        <w:rPr>
          <w:noProof/>
        </w:rPr>
        <w:pict>
          <v:shape id="pic00001.png" o:spid="_x0000_i1025" type="#_x0000_t75" alt="MindMap Preview" style="width:400.65pt;height:405.75pt;visibility:visible">
            <v:imagedata r:id="rId16" o:title="MindMap Preview"/>
          </v:shape>
        </w:pict>
      </w:r>
      <w:bookmarkStart w:id="4" w:name="_GoBack"/>
      <w:bookmarkEnd w:id="4"/>
    </w:p>
    <w:bookmarkEnd w:id="2"/>
    <w:p w:rsidR="008D2EC4" w:rsidRDefault="008D2EC4">
      <w:pPr>
        <w:rPr>
          <w:noProof/>
        </w:rPr>
      </w:pPr>
    </w:p>
    <w:p w:rsidR="008D2EC4" w:rsidRDefault="008D2EC4">
      <w:pPr>
        <w:rPr>
          <w:noProof/>
        </w:rPr>
      </w:pPr>
    </w:p>
    <w:p w:rsidR="008D2EC4" w:rsidRDefault="008D2EC4">
      <w:pPr>
        <w:rPr>
          <w:noProof/>
        </w:rPr>
      </w:pPr>
    </w:p>
    <w:p w:rsidR="008D2EC4" w:rsidRDefault="008D2EC4">
      <w:pPr>
        <w:rPr>
          <w:noProof/>
        </w:rPr>
      </w:pPr>
    </w:p>
    <w:p w:rsidR="008D2EC4" w:rsidRDefault="008D2EC4">
      <w:pPr>
        <w:rPr>
          <w:noProof/>
        </w:rPr>
      </w:pPr>
    </w:p>
    <w:p w:rsidR="008D2EC4" w:rsidRDefault="008D2EC4">
      <w:pPr>
        <w:rPr>
          <w:noProof/>
        </w:rPr>
      </w:pPr>
    </w:p>
    <w:p w:rsidR="008D2EC4" w:rsidRDefault="008D2EC4">
      <w:pPr>
        <w:rPr>
          <w:noProof/>
        </w:rPr>
      </w:pPr>
    </w:p>
    <w:p w:rsidR="008D2EC4" w:rsidRPr="008D2EC4" w:rsidRDefault="008D2EC4">
      <w:pPr>
        <w:rPr>
          <w:rFonts w:ascii="Arial" w:hAnsi="Arial" w:cs="Arial"/>
          <w:noProof/>
        </w:rPr>
      </w:pPr>
      <w:r w:rsidRPr="008D2EC4">
        <w:rPr>
          <w:rFonts w:ascii="Arial" w:hAnsi="Arial" w:cs="Arial"/>
          <w:noProof/>
        </w:rPr>
        <w:t xml:space="preserve">Macro-planning générique. </w:t>
      </w:r>
      <w:r w:rsidRPr="008D2EC4">
        <w:rPr>
          <w:rFonts w:ascii="Arial" w:hAnsi="Arial" w:cs="Arial"/>
          <w:noProof/>
          <w:u w:val="single"/>
        </w:rPr>
        <w:t xml:space="preserve">Vous devez personaliser </w:t>
      </w:r>
      <w:r>
        <w:rPr>
          <w:rFonts w:ascii="Arial" w:hAnsi="Arial" w:cs="Arial"/>
          <w:noProof/>
          <w:u w:val="single"/>
        </w:rPr>
        <w:t>les positions et durées d</w:t>
      </w:r>
      <w:r w:rsidRPr="008D2EC4">
        <w:rPr>
          <w:rFonts w:ascii="Arial" w:hAnsi="Arial" w:cs="Arial"/>
          <w:noProof/>
          <w:u w:val="single"/>
        </w:rPr>
        <w:t>es tâches à partir du fichier source Mindview</w:t>
      </w:r>
      <w:r w:rsidRPr="008D2EC4">
        <w:rPr>
          <w:rFonts w:ascii="Arial" w:hAnsi="Arial" w:cs="Arial"/>
          <w:noProof/>
        </w:rPr>
        <w:t xml:space="preserve"> (en mode Gantt).</w:t>
      </w:r>
    </w:p>
    <w:p w:rsidR="008D2EC4" w:rsidRDefault="008D2EC4">
      <w:pPr>
        <w:rPr>
          <w:noProof/>
        </w:rPr>
      </w:pPr>
    </w:p>
    <w:p w:rsidR="00207FD1" w:rsidRDefault="00207FD1">
      <w:pPr>
        <w:rPr>
          <w:noProof/>
        </w:rPr>
      </w:pPr>
    </w:p>
    <w:p w:rsidR="00310FA1" w:rsidRDefault="00310FA1">
      <w:r w:rsidRPr="00735FD1">
        <w:rPr>
          <w:noProof/>
        </w:rPr>
        <w:pict>
          <v:shape id="Image 2" o:spid="_x0000_i1026" type="#_x0000_t75" style="width:684pt;height:217.55pt;visibility:visible">
            <v:imagedata r:id="rId17" o:title=""/>
          </v:shape>
        </w:pict>
      </w:r>
      <w:fldSimple w:instr="TOC \o '1-3' \h \z"/>
    </w:p>
    <w:p w:rsidR="00310FA1" w:rsidRDefault="00310FA1"/>
    <w:p w:rsidR="00310FA1" w:rsidRDefault="00310FA1"/>
    <w:p w:rsidR="00310FA1" w:rsidRDefault="00310FA1"/>
    <w:bookmarkEnd w:id="0"/>
    <w:bookmarkEnd w:id="1"/>
    <w:p w:rsidR="00642D77" w:rsidRDefault="00642D77" w:rsidP="00B65552">
      <w:pPr>
        <w:tabs>
          <w:tab w:val="left" w:pos="680"/>
          <w:tab w:val="left" w:pos="2892"/>
          <w:tab w:val="left" w:pos="5783"/>
        </w:tabs>
        <w:rPr>
          <w:rFonts w:ascii="Arial" w:hAnsi="Arial"/>
        </w:rPr>
      </w:pPr>
    </w:p>
    <w:sectPr w:rsidR="00642D77" w:rsidSect="0049369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numFmt w:val="lowerRoman"/>
      </w:footnotePr>
      <w:endnotePr>
        <w:numFmt w:val="decimal"/>
      </w:endnotePr>
      <w:pgSz w:w="16840" w:h="11907" w:orient="landscape"/>
      <w:pgMar w:top="851" w:right="709" w:bottom="567" w:left="851" w:header="0" w:footer="340" w:gutter="0"/>
      <w:paperSrc w:first="7" w:other="7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A94" w:rsidRDefault="002F4A94">
      <w:r>
        <w:separator/>
      </w:r>
    </w:p>
  </w:endnote>
  <w:endnote w:type="continuationSeparator" w:id="0">
    <w:p w:rsidR="002F4A94" w:rsidRDefault="002F4A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A94" w:rsidRDefault="002F4A94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A94" w:rsidRPr="00B65552" w:rsidRDefault="002F4A94" w:rsidP="00B65552">
    <w:pPr>
      <w:pStyle w:val="Pieddepage"/>
      <w:pBdr>
        <w:top w:val="single" w:sz="4" w:space="1" w:color="A5A5A5"/>
      </w:pBdr>
      <w:jc w:val="right"/>
      <w:rPr>
        <w:color w:val="808080"/>
      </w:rPr>
    </w:pPr>
    <w:r>
      <w:t>Lycée RENAUDEAU</w:t>
    </w:r>
    <w:r>
      <w:rPr>
        <w:noProof/>
      </w:rPr>
      <w:pict>
        <v:group id="Groupe 406" o:spid="_x0000_s2062" style="position:absolute;left:0;text-align:left;margin-left:564.1pt;margin-top:725.5pt;width:34.05pt;height:48.5pt;z-index:251657216;mso-width-percent:800;mso-position-horizontal-relative:page;mso-position-vertical-relative:page;mso-width-percent:800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" o:allowincell="f">
          <v:group id="Group 423" o:spid="_x0000_s2063" style="position:absolute;left:10717;top:13815;width:1161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<o:lock v:ext="edit" aspectratio="t"/>
            <v:group id="Group 424" o:spid="_x0000_s2064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<o:lock v:ext="edit" aspectratio="t"/>
              <v:shape id="Freeform 425" o:spid="_x0000_s2065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WrYcMA&#10;AADcAAAADwAAAGRycy9kb3ducmV2LnhtbESPUWsCMRCE34X+h7CFvmlOUZHTKCIUKvpQbX/Aclnv&#10;DpPNkax6/fdNQejjMDPfMKtN7526U0xtYAPjUQGKuAq25drA99f7cAEqCbJFF5gM/FCCzfplsMLS&#10;hgef6H6WWmUIpxINNCJdqXWqGvKYRqEjzt4lRI+SZay1jfjIcO/0pCjm2mPLeaHBjnYNVdfzzRsQ&#10;d+BTtdjPDrdi7I6f0bbznRjz9tpvl6CEevkPP9sf1sB0MoO/M/kI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WrYcMAAADcAAAADwAAAAAAAAAAAAAAAACYAgAAZHJzL2Rv&#10;d25yZXYueG1sUEsFBgAAAAAEAAQA9QAAAIgDAAAAAA==&#10;" path="m,l17,2863,7132,2578r,-2378l,xe" fillcolor="#a7bfde" stroked="f">
                <v:fill opacity="32896f"/>
                <v:path arrowok="t" o:connecttype="custom" o:connectlocs="0,0;17,2863;7132,2578;7132,200;0,0" o:connectangles="0,0,0,0,0"/>
                <o:lock v:ext="edit" aspectratio="t"/>
              </v:shape>
              <v:shape id="Freeform 426" o:spid="_x0000_s2066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1kD8cA&#10;AADcAAAADwAAAGRycy9kb3ducmV2LnhtbESPT2sCMRTE7wW/Q3hCL0WzWlHZGkWkpfXU+ge8Pjav&#10;m9XNyzZJdfXTN4VCj8PM/IaZLVpbizP5UDlWMOhnIIgLpysuFex3L70piBCRNdaOScGVAizmnbsZ&#10;5tpdeEPnbSxFgnDIUYGJscmlDIUhi6HvGuLkfTpvMSbpS6k9XhLc1nKYZWNpseK0YLChlaHitP22&#10;Cj5uG798bL78Dc2ofD+uDw+T51el7rvt8glEpDb+h//ab1rBaDiG3zPpCM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9ZA/HAAAA3AAAAA8AAAAAAAAAAAAAAAAAmAIAAGRy&#10;cy9kb3ducmV2LnhtbFBLBQYAAAAABAAEAPUAAACMAwAAAAA=&#10;" path="m,569l,2930r3466,620l3466,,,569xe" fillcolor="#d3dfee" stroked="f">
                <v:fill opacity="32896f"/>
                <v:path arrowok="t" o:connecttype="custom" o:connectlocs="0,569;0,2930;3466,3550;3466,0;0,569" o:connectangles="0,0,0,0,0"/>
                <o:lock v:ext="edit" aspectratio="t"/>
              </v:shape>
              <v:shape id="Freeform 427" o:spid="_x0000_s2067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76VcQA&#10;AADcAAAADwAAAGRycy9kb3ducmV2LnhtbESPQWvCQBSE74X+h+UVejObLmIkdRVbKZXiRW3uj+wz&#10;iWbfhuzWpP++Kwg9DjPzDbNYjbYVV+p941jDS5KCIC6dabjS8H38mMxB+IBssHVMGn7Jw2r5+LDA&#10;3LiB93Q9hEpECPscNdQhdLmUvqzJok9cRxy9k+sthij7Spoehwi3rVRpOpMWG44LNXb0XlN5OfxY&#10;DdlxM92szZd6++RwVmWhzsVOaf38NK5fQQQaw3/43t4aDVOVwe1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e+lXEAAAA3AAAAA8AAAAAAAAAAAAAAAAAmAIAAGRycy9k&#10;b3ducmV2LnhtbFBLBQYAAAAABAAEAPUAAACJAwAAAAA=&#10;" path="m,l,3550,1591,2746r,-2009l,xe" fillcolor="#a7bfde" stroked="f">
                <v:fill opacity="32896f"/>
                <v:path arrowok="t" o:connecttype="custom" o:connectlocs="0,0;0,3550;1591,2746;1591,737;0,0" o:connectangles="0,0,0,0,0"/>
                <o:lock v:ext="edit" aspectratio="t"/>
              </v:shape>
            </v:group>
            <v:shape id="Freeform 428" o:spid="_x0000_s2068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JQLMEA&#10;AADcAAAADwAAAGRycy9kb3ducmV2LnhtbERPz2vCMBS+D/wfwhN2m4luTKlGkcLmDl5s9f5onm2x&#10;eSlNrNW/3hyEHT++36vNYBvRU+drxxqmEwWCuHCm5lLDMf/5WIDwAdlg45g03MnDZj16W2Fi3I0P&#10;1GehFDGEfYIaqhDaREpfVGTRT1xLHLmz6yyGCLtSmg5vMdw2cqbUt7RYc2yosKW0ouKSXa2GQ59+&#10;nn5zRffczJvdfJ+pxyPV+n08bJcgAg3hX/xy/xkNX7O4Np6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yUCzBAAAA3AAAAA8AAAAAAAAAAAAAAAAAmAIAAGRycy9kb3du&#10;cmV2LnhtbFBLBQYAAAAABAAEAPUAAACGAwAAAAA=&#10;" path="m1,251l,2662r4120,251l4120,,1,251xe" fillcolor="#d8d8d8" stroked="f">
              <v:path arrowok="t" o:connecttype="custom" o:connectlocs="1,251;0,2662;4120,2913;4120,0;1,251" o:connectangles="0,0,0,0,0"/>
              <o:lock v:ext="edit" aspectratio="t"/>
            </v:shape>
            <v:shape id="Freeform 429" o:spid="_x0000_s2069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lV2ccA&#10;AADcAAAADwAAAGRycy9kb3ducmV2LnhtbESPQWsCMRSE7wX/Q3iCt5qt1NJujSKlFS9C3RZpb283&#10;r9nFzcuSRF399Y1Q6HGYmW+Y2aK3rTiSD41jBXfjDARx5XTDRsHnx9vtI4gQkTW2jknBmQIs5oOb&#10;GebanXhLxyIakSAcclRQx9jlUoaqJoth7Dri5P04bzEm6Y3UHk8Jbls5ybIHabHhtFBjRy81Vfvi&#10;YBXs5Pu0+NqajSu/y6z0r7vWXFZKjYb98hlEpD7+h//aa63gfvIE1zPp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JVdnHAAAA3AAAAA8AAAAAAAAAAAAAAAAAmAIAAGRy&#10;cy9kb3ducmV2LnhtbFBLBQYAAAAABAAEAPUAAACMAwAAAAA=&#10;" path="m,l,4236,3985,3349r,-2428l,xe" fillcolor="#bfbfbf" stroked="f">
              <v:path arrowok="t" o:connecttype="custom" o:connectlocs="0,0;0,4236;3985,3349;3985,921;0,0" o:connectangles="0,0,0,0,0"/>
              <o:lock v:ext="edit" aspectratio="t"/>
            </v:shape>
            <v:shape id="Freeform 430" o:spid="_x0000_s2070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n6hsMA&#10;AADcAAAADwAAAGRycy9kb3ducmV2LnhtbERPz2vCMBS+D/Y/hDfYZWi6KaNUowzLxg6Crgpen82z&#10;LTYvJcls/e/NQfD48f2eLwfTigs531hW8D5OQBCXVjdcKdjvvkcpCB+QNbaWScGVPCwXz09zzLTt&#10;+Y8uRahEDGGfoYI6hC6T0pc1GfRj2xFH7mSdwRChq6R22Mdw08qPJPmUBhuODTV2tKqpPBf/RkGR&#10;H4q3q99u8jzddj9Ht16ZPlXq9WX4moEINISH+O7+1Qqmkzg/nolH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n6hsMAAADcAAAADwAAAAAAAAAAAAAAAACYAgAAZHJzL2Rv&#10;d25yZXYueG1sUEsFBgAAAAAEAAQA9QAAAIgDAAAAAA==&#10;" path="m4086,r-2,4253l,3198,,1072,4086,xe" fillcolor="#d8d8d8" stroked="f">
              <v:path arrowok="t" o:connecttype="custom" o:connectlocs="4086,0;4084,4253;0,3198;0,1072;4086,0" o:connectangles="0,0,0,0,0"/>
              <o:lock v:ext="edit" aspectratio="t"/>
            </v:shape>
            <v:shape id="Freeform 431" o:spid="_x0000_s2071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PNesMA&#10;AADcAAAADwAAAGRycy9kb3ducmV2LnhtbESPQWvCQBSE74L/YXmF3nSTKCKpq1RBWo9G6/mRfWaD&#10;2bcxuzXpv+8WCh6HmfmGWW0G24gHdb52rCCdJiCIS6drrhScT/vJEoQPyBobx6Tghzxs1uPRCnPt&#10;ej7SowiViBD2OSowIbS5lL40ZNFPXUscvavrLIYou0rqDvsIt43MkmQhLdYcFwy2tDNU3opvq+Cr&#10;P0odmvvh8lGk2ay+bLPybpR6fRne30AEGsIz/N/+1ArmsxT+zsQj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PNesMAAADcAAAADwAAAAAAAAAAAAAAAACYAgAAZHJzL2Rv&#10;d25yZXYueG1sUEsFBgAAAAAEAAQA9QAAAIgDAAAAAA==&#10;" path="m,921l2060,r16,3851l,2981,,921xe" fillcolor="#d3dfee" stroked="f">
              <v:fill opacity="46003f"/>
              <v:path arrowok="t" o:connecttype="custom" o:connectlocs="0,921;2060,0;2076,3851;0,2981;0,921" o:connectangles="0,0,0,0,0"/>
              <o:lock v:ext="edit" aspectratio="t"/>
            </v:shape>
            <v:shape id="Freeform 432" o:spid="_x0000_s2072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V/8cQA&#10;AADcAAAADwAAAGRycy9kb3ducmV2LnhtbESPQWvCQBSE74L/YXlCb7oxikh0FZUKvRWtULw9ss8k&#10;mH2b7q4x+ffdQsHjMDPfMOttZ2rRkvOVZQXTSQKCOLe64kLB5es4XoLwAVljbZkU9ORhuxkO1php&#10;++QTtedQiAhhn6GCMoQmk9LnJRn0E9sQR+9mncEQpSukdviMcFPLNEkW0mDFcaHEhg4l5ffzwyiY&#10;uc/0/fT949HelofLvu3n16ZX6m3U7VYgAnXhFf5vf2gF81kKf2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Ff/HEAAAA3AAAAA8AAAAAAAAAAAAAAAAAmAIAAGRycy9k&#10;b3ducmV2LnhtbFBLBQYAAAAABAAEAPUAAACJAwAAAAA=&#10;" path="m,l17,3835,6011,2629r,-1390l,xe" fillcolor="#a7bfde" stroked="f">
              <v:fill opacity="46003f"/>
              <v:path arrowok="t" o:connecttype="custom" o:connectlocs="0,0;17,3835;6011,2629;6011,1239;0,0" o:connectangles="0,0,0,0,0"/>
              <o:lock v:ext="edit" aspectratio="t"/>
            </v:shape>
            <v:shape id="Freeform 433" o:spid="_x0000_s2073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AuEMYA&#10;AADcAAAADwAAAGRycy9kb3ducmV2LnhtbESPQUsDMRSE7wX/Q3iCN5vVrVrWpkUWLYX2oG3F63Pz&#10;TBY3L8sm3W7/fSMIPQ4z8w0zWwyuET11ofas4G6cgSCuvK7ZKNjv3m6nIEJE1th4JgUnCrCYX41m&#10;WGh/5A/qt9GIBOFQoAIbY1tIGSpLDsPYt8TJ+/Gdw5hkZ6Tu8JjgrpH3WfYoHdacFiy2VFqqfrcH&#10;p2D5/lDmpv9atWtf28/N0958l69K3VwPL88gIg3xEv5vr7SCSZ7D35l0BOT8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AuEMYAAADcAAAADwAAAAAAAAAAAAAAAACYAgAAZHJz&#10;L2Rvd25yZXYueG1sUEsFBgAAAAAEAAQA9QAAAIsDAAAAAA==&#10;" path="m,1038l,2411,4102,3432,4102,,,1038xe" fillcolor="#d3dfee" stroked="f">
              <v:fill opacity="46003f"/>
              <v:path arrowok="t" o:connecttype="custom" o:connectlocs="0,1038;0,2411;4102,3432;4102,0;0,1038" o:connectangles="0,0,0,0,0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434" o:spid="_x0000_s2074" type="#_x0000_t202" style="position:absolute;left:10821;top:13296;width:1058;height:3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7GKcQA&#10;AADcAAAADwAAAGRycy9kb3ducmV2LnhtbESPQWsCMRSE74L/ITyhN81qRWRrlCpUerAHtT/gsXlu&#10;1m5eliR1d/31TUHwOMzMN8xq09la3MiHyrGC6SQDQVw4XXGp4Pv8MV6CCBFZY+2YFPQUYLMeDlaY&#10;a9fykW6nWIoE4ZCjAhNjk0sZCkMWw8Q1xMm7OG8xJulLqT22CW5rOcuyhbRYcVow2NDOUPFz+rUK&#10;7H169wdEe933M2yb3uy/DlulXkbd+xuISF18hh/tT61g/jqH/zPp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uxinEAAAA3AAAAA8AAAAAAAAAAAAAAAAAmAIAAGRycy9k&#10;b3ducmV2LnhtbFBLBQYAAAAABAAEAPUAAACJAwAAAAA=&#10;" filled="f" stroked="f">
            <v:textbox style="mso-next-textbox:#Text Box 434" inset=",0,,0">
              <w:txbxContent>
                <w:p w:rsidR="002F4A94" w:rsidRPr="00B65552" w:rsidRDefault="002F4A94">
                  <w:pPr>
                    <w:jc w:val="center"/>
                    <w:rPr>
                      <w:color w:val="4F81BD"/>
                    </w:rPr>
                  </w:pPr>
                  <w:fldSimple w:instr="PAGE   \* MERGEFORMAT">
                    <w:r w:rsidR="00CE3B5A" w:rsidRPr="00CE3B5A">
                      <w:rPr>
                        <w:noProof/>
                        <w:color w:val="4F81BD"/>
                      </w:rPr>
                      <w:t>3</w:t>
                    </w:r>
                  </w:fldSimple>
                </w:p>
              </w:txbxContent>
            </v:textbox>
          </v:shape>
          <w10:wrap anchorx="margin" anchory="margin"/>
        </v:group>
      </w:pict>
    </w:r>
    <w:r w:rsidRPr="00B65552">
      <w:rPr>
        <w:color w:val="808080"/>
      </w:rPr>
      <w:t xml:space="preserve"> | </w:t>
    </w:r>
    <w:r>
      <w:t>ISN</w:t>
    </w:r>
  </w:p>
  <w:p w:rsidR="002F4A94" w:rsidRDefault="002F4A94" w:rsidP="00651187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A94" w:rsidRDefault="002F4A94">
    <w:pPr>
      <w:pStyle w:val="Pieddepage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A94" w:rsidRDefault="002F4A94">
    <w:pPr>
      <w:pStyle w:val="Pieddepage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A94" w:rsidRPr="00735FD1" w:rsidRDefault="002F4A94" w:rsidP="00493695">
    <w:pPr>
      <w:pStyle w:val="Pieddepage"/>
      <w:pBdr>
        <w:top w:val="single" w:sz="4" w:space="1" w:color="A5A5A5"/>
      </w:pBdr>
      <w:jc w:val="right"/>
      <w:rPr>
        <w:color w:val="808080"/>
      </w:rPr>
    </w:pPr>
    <w:r w:rsidRPr="00735FD1">
      <w:rPr>
        <w:color w:val="808080"/>
      </w:rPr>
      <w:t>Lycée RENAUDEAU</w:t>
    </w:r>
    <w:r>
      <w:rPr>
        <w:noProof/>
      </w:rPr>
      <w:pict>
        <v:group id="_x0000_s2075" style="position:absolute;left:0;text-align:left;margin-left:743.4pt;margin-top:494.4pt;width:42.9pt;height:48.5pt;z-index:251658240;mso-position-horizontal-relative:page;mso-position-vertical-relative:page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" o:allowincell="f">
          <v:group id="Group 423" o:spid="_x0000_s2076" style="position:absolute;left:10717;top:13815;width:1161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<o:lock v:ext="edit" aspectratio="t"/>
            <v:group id="Group 424" o:spid="_x0000_s2077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<o:lock v:ext="edit" aspectratio="t"/>
              <v:shape id="Freeform 425" o:spid="_x0000_s2078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5RbsEA&#10;AADaAAAADwAAAGRycy9kb3ducmV2LnhtbESP3WoCMRSE74W+QzhC7zRroYusRhGhULEX/j3AYXO6&#10;uzQ5WZKjrm/fFApeDjPzDbNcD96pG8XUBTYwmxagiOtgO24MXM4fkzmoJMgWXWAy8KAE69XLaImV&#10;DXc+0u0kjcoQThUaaEX6SutUt+QxTUNPnL3vED1KlrHRNuI9w73Tb0VRao8d54UWe9q2VP+crt6A&#10;uD0f6/nufX8tZu7rEG1XbsWY1/GwWYASGuQZ/m9/WgMl/F3JN0C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5eUW7BAAAA2gAAAA8AAAAAAAAAAAAAAAAAmAIAAGRycy9kb3du&#10;cmV2LnhtbFBLBQYAAAAABAAEAPUAAACGAwAAAAA=&#10;" path="m,l17,2863,7132,2578r,-2378l,xe" fillcolor="#a7bfde" stroked="f">
                <v:fill opacity="32896f"/>
                <v:path arrowok="t" o:connecttype="custom" o:connectlocs="0,0;17,2863;7132,2578;7132,200;0,0" o:connectangles="0,0,0,0,0"/>
                <o:lock v:ext="edit" aspectratio="t"/>
              </v:shape>
              <v:shape id="Freeform 426" o:spid="_x0000_s2079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OnEcUA&#10;AADaAAAADwAAAGRycy9kb3ducmV2LnhtbESPT0sDMRTE74LfITzBi7TZVnHL2rSUUlFP/QteH5vX&#10;zbabl20S27Wf3giCx2FmfsOMp51txJl8qB0rGPQzEMSl0zVXCnbb194IRIjIGhvHpOCbAkwntzdj&#10;LLS78JrOm1iJBOFQoAITY1tIGUpDFkPftcTJ2ztvMSbpK6k9XhLcNnKYZc/SYs1pwWBLc0PlcfNl&#10;Fayuaz97bE/+iuapWh4+Ph/yxZtS93fd7AVEpC7+h//a71pBDr9X0g2Qk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U6cRxQAAANoAAAAPAAAAAAAAAAAAAAAAAJgCAABkcnMv&#10;ZG93bnJldi54bWxQSwUGAAAAAAQABAD1AAAAigMAAAAA&#10;" path="m,569l,2930r3466,620l3466,,,569xe" fillcolor="#d3dfee" stroked="f">
                <v:fill opacity="32896f"/>
                <v:path arrowok="t" o:connecttype="custom" o:connectlocs="0,569;0,2930;3466,3550;3466,0;0,569" o:connectangles="0,0,0,0,0"/>
                <o:lock v:ext="edit" aspectratio="t"/>
              </v:shape>
              <v:shape id="Freeform 427" o:spid="_x0000_s2080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kNlMAA&#10;AADaAAAADwAAAGRycy9kb3ducmV2LnhtbERPz2vCMBS+D/wfwhO8remCOOmMohaZjF20en80b21d&#10;81KaWLv/fjkMdvz4fq82o23FQL1vHGt4SVIQxKUzDVcaLsXheQnCB2SDrWPS8EMeNuvJ0woz4x58&#10;ouEcKhFD2GeooQ6hy6T0ZU0WfeI64sh9ud5iiLCvpOnxEcNtK1WaLqTFhmNDjR3tayq/z3er4bXI&#10;5/nWfKjdO4ebKq/qdv1UWs+m4/YNRKAx/Iv/3EejIW6NV+INkO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+kNlMAAAADaAAAADwAAAAAAAAAAAAAAAACYAgAAZHJzL2Rvd25y&#10;ZXYueG1sUEsFBgAAAAAEAAQA9QAAAIUDAAAAAA==&#10;" path="m,l,3550,1591,2746r,-2009l,xe" fillcolor="#a7bfde" stroked="f">
                <v:fill opacity="32896f"/>
                <v:path arrowok="t" o:connecttype="custom" o:connectlocs="0,0;0,3550;1591,2746;1591,737;0,0" o:connectangles="0,0,0,0,0"/>
                <o:lock v:ext="edit" aspectratio="t"/>
              </v:shape>
            </v:group>
            <v:shape id="Freeform 428" o:spid="_x0000_s2081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f59sIA&#10;AADaAAAADwAAAGRycy9kb3ducmV2LnhtbESPQWvCQBSE7wX/w/KE3uquLVSNriIBbQ9eTPT+yD6T&#10;YPZtyG5j9Nd3hUKPw8x8w6w2g21ET52vHWuYThQI4sKZmksNp3z3NgfhA7LBxjFpuJOHzXr0ssLE&#10;uBsfqc9CKSKEfYIaqhDaREpfVGTRT1xLHL2L6yyGKLtSmg5vEW4b+a7Up7RYc1yosKW0ouKa/VgN&#10;xz79OO9zRffczJqv2SFTj0eq9et42C5BBBrCf/iv/W00LOB5Jd4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/n2wgAAANoAAAAPAAAAAAAAAAAAAAAAAJgCAABkcnMvZG93&#10;bnJldi54bWxQSwUGAAAAAAQABAD1AAAAhwMAAAAA&#10;" path="m1,251l,2662r4120,251l4120,,1,251xe" fillcolor="#d8d8d8" stroked="f">
              <v:path arrowok="t" o:connecttype="custom" o:connectlocs="1,251;0,2662;4120,2913;4120,0;1,251" o:connectangles="0,0,0,0,0"/>
              <o:lock v:ext="edit" aspectratio="t"/>
            </v:shape>
            <v:shape id="Freeform 429" o:spid="_x0000_s2082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ymOsUA&#10;AADbAAAADwAAAGRycy9kb3ducmV2LnhtbESPQUsDMRCF70L/Q5iCN5ttwSJr0yLSihfBbqXobXYz&#10;Zhc3kyWJ7dpf7xwEbzO8N+99s9qMvlcniqkLbGA+K0ARN8F27Ay8HXY3d6BSRrbYByYDP5Rgs55c&#10;rbC04cx7OlXZKQnhVKKBNueh1Do1LXlMszAQi/YZoscsa3TaRjxLuO/1oiiW2mPH0tDiQI8tNV/V&#10;tzdw1K+31fvevYT6oy7quD327vJkzPV0fLgHlWnM/+a/62cr+EIvv8gA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PKY6xQAAANsAAAAPAAAAAAAAAAAAAAAAAJgCAABkcnMv&#10;ZG93bnJldi54bWxQSwUGAAAAAAQABAD1AAAAigMAAAAA&#10;" path="m,l,4236,3985,3349r,-2428l,xe" fillcolor="#bfbfbf" stroked="f">
              <v:path arrowok="t" o:connecttype="custom" o:connectlocs="0,0;0,4236;3985,3349;3985,921;0,0" o:connectangles="0,0,0,0,0"/>
              <o:lock v:ext="edit" aspectratio="t"/>
            </v:shape>
            <v:shape id="Freeform 430" o:spid="_x0000_s2083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QD68IA&#10;AADbAAAADwAAAGRycy9kb3ducmV2LnhtbERPTWvCQBC9F/wPywheSt3ooYTUVcSgeBBqo+B1mp0m&#10;wexs2F1N/PduodDbPN7nLFaDacWdnG8sK5hNExDEpdUNVwrOp+1bCsIHZI2tZVLwIA+r5ehlgZm2&#10;PX/RvQiViCHsM1RQh9BlUvqyJoN+ajviyP1YZzBE6CqpHfYx3LRyniTv0mDDsaHGjjY1ldfiZhQU&#10;+aV4ffjjZ56nx2737Q4b06dKTcbD+gNEoCH8i//cex3nz+D3l3i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lAPrwgAAANsAAAAPAAAAAAAAAAAAAAAAAJgCAABkcnMvZG93&#10;bnJldi54bWxQSwUGAAAAAAQABAD1AAAAhwMAAAAA&#10;" path="m4086,r-2,4253l,3198,,1072,4086,xe" fillcolor="#d8d8d8" stroked="f">
              <v:path arrowok="t" o:connecttype="custom" o:connectlocs="4086,0;4084,4253;0,3198;0,1072;4086,0" o:connectangles="0,0,0,0,0"/>
              <o:lock v:ext="edit" aspectratio="t"/>
            </v:shape>
            <v:shape id="Freeform 431" o:spid="_x0000_s2084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Cx078A&#10;AADbAAAADwAAAGRycy9kb3ducmV2LnhtbERPTYvCMBC9L/gfwgje1tQKy1KNooKoR7vqeWjGpthM&#10;ahNt/fdmYWFv83ifM1/2thZPan3lWMFknIAgLpyuuFRw+tl+foPwAVlj7ZgUvMjDcjH4mGOmXcdH&#10;euahFDGEfYYKTAhNJqUvDFn0Y9cQR+7qWoshwraUusUuhttapknyJS1WHBsMNrQxVNzyh1Vw7o5S&#10;h/p+uOzySTqtLuu0uBulRsN+NQMRqA//4j/3Xsf5Kfz+Eg+Qi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QLHTvwAAANsAAAAPAAAAAAAAAAAAAAAAAJgCAABkcnMvZG93bnJl&#10;di54bWxQSwUGAAAAAAQABAD1AAAAhAMAAAAA&#10;" path="m,921l2060,r16,3851l,2981,,921xe" fillcolor="#d3dfee" stroked="f">
              <v:fill opacity="46003f"/>
              <v:path arrowok="t" o:connecttype="custom" o:connectlocs="0,921;2060,0;2076,3851;0,2981;0,921" o:connectangles="0,0,0,0,0"/>
              <o:lock v:ext="edit" aspectratio="t"/>
            </v:shape>
            <v:shape id="Freeform 432" o:spid="_x0000_s2085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CI3cAA&#10;AADbAAAADwAAAGRycy9kb3ducmV2LnhtbERPS4vCMBC+C/sfwizsTVMfiFSjuOKCN/EBy96GZmyL&#10;zaSbxNr+eyMI3ubje85i1ZpKNOR8aVnBcJCAIM6sLjlXcD799GcgfEDWWFkmBR15WC0/egtMtb3z&#10;gZpjyEUMYZ+igiKEOpXSZwUZ9ANbE0fuYp3BEKHLpXZ4j+GmkqMkmUqDJceGAmvaFJRdjzejYOz2&#10;o+3h99+jvcw25++mm/zVnVJfn+16DiJQG97il3un4/wxPH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CI3cAAAADbAAAADwAAAAAAAAAAAAAAAACYAgAAZHJzL2Rvd25y&#10;ZXYueG1sUEsFBgAAAAAEAAQA9QAAAIUDAAAAAA==&#10;" path="m,l17,3835,6011,2629r,-1390l,xe" fillcolor="#a7bfde" stroked="f">
              <v:fill opacity="46003f"/>
              <v:path arrowok="t" o:connecttype="custom" o:connectlocs="0,0;17,3835;6011,2629;6011,1239;0,0" o:connectangles="0,0,0,0,0"/>
              <o:lock v:ext="edit" aspectratio="t"/>
            </v:shape>
            <v:shape id="Freeform 433" o:spid="_x0000_s2086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lTN8MA&#10;AADbAAAADwAAAGRycy9kb3ducmV2LnhtbERPS0sDMRC+C/6HMII3m1VrW7ZNiywqhXqwL3qdbqbJ&#10;4maybOJ2++8bQfA2H99zZove1aKjNlSeFTwOMhDEpdcVGwW77fvDBESIyBprz6TgQgEW89ubGeba&#10;n3lN3SYakUI45KjAxtjkUobSksMw8A1x4k6+dRgTbI3ULZ5TuKvlU5aNpMOKU4PFhgpL5ffmxyn4&#10;+Hopnk13WDYrX9n953hnjsWbUvd3/esURKQ+/ov/3Eud5g/h95d0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lTN8MAAADbAAAADwAAAAAAAAAAAAAAAACYAgAAZHJzL2Rv&#10;d25yZXYueG1sUEsFBgAAAAAEAAQA9QAAAIgDAAAAAA==&#10;" path="m,1038l,2411,4102,3432,4102,,,1038xe" fillcolor="#d3dfee" stroked="f">
              <v:fill opacity="46003f"/>
              <v:path arrowok="t" o:connecttype="custom" o:connectlocs="0,1038;0,2411;4102,3432;4102,0;0,1038" o:connectangles="0,0,0,0,0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434" o:spid="_x0000_s2087" type="#_x0000_t202" style="position:absolute;left:10821;top:13296;width:1058;height:3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GAbsEA&#10;AADbAAAADwAAAGRycy9kb3ducmV2LnhtbERPzWrCQBC+C32HZQq96SZCi0TXoILSgz3U9gGG7JiN&#10;ZmfD7tYkPn23UPA2H9/vrMrBtuJGPjSOFeSzDARx5XTDtYLvr/10ASJEZI2tY1IwUoBy/TRZYaFd&#10;z590O8VapBAOBSowMXaFlKEyZDHMXEecuLPzFmOCvpbaY5/CbSvnWfYmLTacGgx2tDNUXU8/VoG9&#10;53d/RLSXwzjHvhvN4eO4VerledgsQUQa4kP8737Xaf4r/P2SDp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xgG7BAAAA2wAAAA8AAAAAAAAAAAAAAAAAmAIAAGRycy9kb3du&#10;cmV2LnhtbFBLBQYAAAAABAAEAPUAAACGAwAAAAA=&#10;" filled="f" stroked="f">
            <v:textbox inset=",0,,0">
              <w:txbxContent>
                <w:p w:rsidR="002F4A94" w:rsidRPr="00735FD1" w:rsidRDefault="002F4A94">
                  <w:pPr>
                    <w:jc w:val="center"/>
                    <w:rPr>
                      <w:color w:val="4F81BD"/>
                    </w:rPr>
                  </w:pPr>
                  <w:fldSimple w:instr="PAGE   \* MERGEFORMAT">
                    <w:r w:rsidR="00CE3B5A" w:rsidRPr="00CE3B5A">
                      <w:rPr>
                        <w:noProof/>
                        <w:color w:val="4F81BD"/>
                      </w:rPr>
                      <w:t>5</w:t>
                    </w:r>
                  </w:fldSimple>
                </w:p>
              </w:txbxContent>
            </v:textbox>
          </v:shape>
          <w10:wrap anchorx="page" anchory="page"/>
        </v:group>
      </w:pict>
    </w:r>
    <w:r w:rsidRPr="00735FD1">
      <w:rPr>
        <w:color w:val="808080"/>
      </w:rPr>
      <w:t xml:space="preserve"> | ISN</w:t>
    </w:r>
  </w:p>
  <w:p w:rsidR="002F4A94" w:rsidRPr="007E4552" w:rsidRDefault="002F4A94" w:rsidP="00493695">
    <w:pPr>
      <w:pStyle w:val="Pieddepage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A94" w:rsidRDefault="002F4A9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A94" w:rsidRDefault="002F4A94">
      <w:r>
        <w:separator/>
      </w:r>
    </w:p>
  </w:footnote>
  <w:footnote w:type="continuationSeparator" w:id="0">
    <w:p w:rsidR="002F4A94" w:rsidRDefault="002F4A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A94" w:rsidRDefault="002F4A94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384"/>
      <w:gridCol w:w="1335"/>
    </w:tblGrid>
    <w:tr w:rsidR="002F4A94" w:rsidTr="00B65552">
      <w:trPr>
        <w:trHeight w:val="502"/>
      </w:trPr>
      <w:tc>
        <w:tcPr>
          <w:tcW w:w="7765" w:type="dxa"/>
        </w:tcPr>
        <w:p w:rsidR="002F4A94" w:rsidRPr="00B65552" w:rsidRDefault="002F4A94" w:rsidP="00B65552">
          <w:pPr>
            <w:pStyle w:val="En-tte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36"/>
              <w:szCs w:val="36"/>
            </w:rPr>
            <w:t>Dossier Projet ISN</w:t>
          </w:r>
        </w:p>
      </w:tc>
      <w:tc>
        <w:tcPr>
          <w:tcW w:w="1105" w:type="dxa"/>
        </w:tcPr>
        <w:p w:rsidR="002F4A94" w:rsidRPr="00B65552" w:rsidRDefault="002F4A94">
          <w:pPr>
            <w:pStyle w:val="En-tte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 w:rsidRPr="00B65552">
            <w:rPr>
              <w:rFonts w:ascii="Cambria" w:hAnsi="Cambria"/>
              <w:b/>
              <w:bCs/>
              <w:color w:val="548DD4"/>
              <w:sz w:val="36"/>
              <w:szCs w:val="36"/>
            </w:rPr>
            <w:t>2012</w:t>
          </w:r>
        </w:p>
      </w:tc>
    </w:tr>
  </w:tbl>
  <w:p w:rsidR="002F4A94" w:rsidRDefault="002F4A94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A94" w:rsidRDefault="002F4A94">
    <w:pPr>
      <w:pStyle w:val="En-tt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A94" w:rsidRDefault="002F4A94">
    <w:pPr>
      <w:pStyle w:val="En-tte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3578"/>
      <w:gridCol w:w="1932"/>
    </w:tblGrid>
    <w:tr w:rsidR="002F4A94" w:rsidRPr="00735FD1" w:rsidTr="00493695">
      <w:trPr>
        <w:trHeight w:val="288"/>
      </w:trPr>
      <w:tc>
        <w:tcPr>
          <w:tcW w:w="7765" w:type="dxa"/>
        </w:tcPr>
        <w:p w:rsidR="002F4A94" w:rsidRPr="00735FD1" w:rsidRDefault="002F4A94" w:rsidP="009A0055">
          <w:pPr>
            <w:pStyle w:val="En-tte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36"/>
              <w:szCs w:val="36"/>
            </w:rPr>
            <w:t>Contrat des tâches générique</w:t>
          </w:r>
        </w:p>
      </w:tc>
      <w:tc>
        <w:tcPr>
          <w:tcW w:w="1105" w:type="dxa"/>
        </w:tcPr>
        <w:p w:rsidR="002F4A94" w:rsidRPr="00735FD1" w:rsidRDefault="002F4A94">
          <w:pPr>
            <w:pStyle w:val="En-tte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 w:rsidRPr="00735FD1">
            <w:rPr>
              <w:rFonts w:ascii="Cambria" w:hAnsi="Cambria"/>
              <w:b/>
              <w:bCs/>
              <w:color w:val="4F81BD"/>
              <w:sz w:val="36"/>
              <w:szCs w:val="36"/>
            </w:rPr>
            <w:t>2012</w:t>
          </w:r>
        </w:p>
      </w:tc>
    </w:tr>
  </w:tbl>
  <w:p w:rsidR="002F4A94" w:rsidRDefault="002F4A94">
    <w:pPr>
      <w:pStyle w:val="En-tte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A94" w:rsidRDefault="002F4A94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3pt;height:11.3pt" o:bullet="t">
        <v:imagedata r:id="rId1" o:title="mso36"/>
      </v:shape>
    </w:pict>
  </w:numPicBullet>
  <w:abstractNum w:abstractNumId="0">
    <w:nsid w:val="FFFFFFFE"/>
    <w:multiLevelType w:val="singleLevel"/>
    <w:tmpl w:val="6A7A6A04"/>
    <w:lvl w:ilvl="0">
      <w:numFmt w:val="decimal"/>
      <w:lvlText w:val="*"/>
      <w:lvlJc w:val="left"/>
    </w:lvl>
  </w:abstractNum>
  <w:abstractNum w:abstractNumId="1">
    <w:nsid w:val="07C71BC3"/>
    <w:multiLevelType w:val="multilevel"/>
    <w:tmpl w:val="EC1A307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4615F4"/>
    <w:multiLevelType w:val="hybridMultilevel"/>
    <w:tmpl w:val="CD781740"/>
    <w:lvl w:ilvl="0" w:tplc="040C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037581"/>
    <w:multiLevelType w:val="hybridMultilevel"/>
    <w:tmpl w:val="667E5B08"/>
    <w:lvl w:ilvl="0" w:tplc="040C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E8207F7"/>
    <w:multiLevelType w:val="multilevel"/>
    <w:tmpl w:val="62B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9F20A3"/>
    <w:multiLevelType w:val="multilevel"/>
    <w:tmpl w:val="EC1A307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DE04FA"/>
    <w:multiLevelType w:val="hybridMultilevel"/>
    <w:tmpl w:val="4364CF22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1A6742"/>
    <w:multiLevelType w:val="hybridMultilevel"/>
    <w:tmpl w:val="5E289196"/>
    <w:lvl w:ilvl="0" w:tplc="040C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F341BA"/>
    <w:multiLevelType w:val="hybridMultilevel"/>
    <w:tmpl w:val="F5D0EB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84A61CA"/>
    <w:multiLevelType w:val="multilevel"/>
    <w:tmpl w:val="5DD429A2"/>
    <w:lvl w:ilvl="0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40365A"/>
    <w:multiLevelType w:val="hybridMultilevel"/>
    <w:tmpl w:val="0406940E"/>
    <w:lvl w:ilvl="0" w:tplc="1752239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BF7545"/>
    <w:multiLevelType w:val="hybridMultilevel"/>
    <w:tmpl w:val="5DD429A2"/>
    <w:lvl w:ilvl="0" w:tplc="7832AD10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0026B4"/>
    <w:multiLevelType w:val="hybridMultilevel"/>
    <w:tmpl w:val="0B922F3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8B7098B"/>
    <w:multiLevelType w:val="hybridMultilevel"/>
    <w:tmpl w:val="88301916"/>
    <w:lvl w:ilvl="0" w:tplc="040C0007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4B20AF"/>
    <w:multiLevelType w:val="hybridMultilevel"/>
    <w:tmpl w:val="A6802032"/>
    <w:lvl w:ilvl="0" w:tplc="1752239C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A004F2F"/>
    <w:multiLevelType w:val="hybridMultilevel"/>
    <w:tmpl w:val="FAB203DE"/>
    <w:lvl w:ilvl="0" w:tplc="1752239C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1662C06"/>
    <w:multiLevelType w:val="hybridMultilevel"/>
    <w:tmpl w:val="9C5602AC"/>
    <w:lvl w:ilvl="0" w:tplc="BF0A8A9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9A34629"/>
    <w:multiLevelType w:val="hybridMultilevel"/>
    <w:tmpl w:val="9118E8B0"/>
    <w:lvl w:ilvl="0" w:tplc="040C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5961A8"/>
    <w:multiLevelType w:val="hybridMultilevel"/>
    <w:tmpl w:val="61A0ABC8"/>
    <w:lvl w:ilvl="0" w:tplc="040C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7B7241"/>
    <w:multiLevelType w:val="multilevel"/>
    <w:tmpl w:val="DF9C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4365B4"/>
    <w:multiLevelType w:val="multilevel"/>
    <w:tmpl w:val="298A1F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5736177"/>
    <w:multiLevelType w:val="hybridMultilevel"/>
    <w:tmpl w:val="D876AB56"/>
    <w:lvl w:ilvl="0" w:tplc="040C0007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67476D5"/>
    <w:multiLevelType w:val="hybridMultilevel"/>
    <w:tmpl w:val="298A1F12"/>
    <w:lvl w:ilvl="0" w:tplc="F25A2D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8A3266D"/>
    <w:multiLevelType w:val="hybridMultilevel"/>
    <w:tmpl w:val="AEB61BEE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9220A7E"/>
    <w:multiLevelType w:val="multilevel"/>
    <w:tmpl w:val="EC1A307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B8944B2"/>
    <w:multiLevelType w:val="multilevel"/>
    <w:tmpl w:val="4364CF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D7E4ED5"/>
    <w:multiLevelType w:val="hybridMultilevel"/>
    <w:tmpl w:val="91BED036"/>
    <w:lvl w:ilvl="0" w:tplc="040C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F7417A2"/>
    <w:multiLevelType w:val="hybridMultilevel"/>
    <w:tmpl w:val="5E7630F6"/>
    <w:lvl w:ilvl="0" w:tplc="293AFAC6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FD759CC"/>
    <w:multiLevelType w:val="hybridMultilevel"/>
    <w:tmpl w:val="8B2EE4DE"/>
    <w:lvl w:ilvl="0" w:tplc="1752239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E5560E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>
    <w:nsid w:val="7BF00BF3"/>
    <w:multiLevelType w:val="hybridMultilevel"/>
    <w:tmpl w:val="2E98E232"/>
    <w:lvl w:ilvl="0" w:tplc="1752239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7A4FE1"/>
    <w:multiLevelType w:val="multilevel"/>
    <w:tmpl w:val="5DD429A2"/>
    <w:lvl w:ilvl="0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F2C11F3"/>
    <w:multiLevelType w:val="multilevel"/>
    <w:tmpl w:val="667E5B0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>
    <w:abstractNumId w:val="6"/>
  </w:num>
  <w:num w:numId="3">
    <w:abstractNumId w:val="25"/>
  </w:num>
  <w:num w:numId="4">
    <w:abstractNumId w:val="12"/>
  </w:num>
  <w:num w:numId="5">
    <w:abstractNumId w:val="22"/>
  </w:num>
  <w:num w:numId="6">
    <w:abstractNumId w:val="20"/>
  </w:num>
  <w:num w:numId="7">
    <w:abstractNumId w:val="26"/>
  </w:num>
  <w:num w:numId="8">
    <w:abstractNumId w:val="18"/>
  </w:num>
  <w:num w:numId="9">
    <w:abstractNumId w:val="3"/>
  </w:num>
  <w:num w:numId="10">
    <w:abstractNumId w:val="32"/>
  </w:num>
  <w:num w:numId="11">
    <w:abstractNumId w:val="16"/>
  </w:num>
  <w:num w:numId="12">
    <w:abstractNumId w:val="23"/>
  </w:num>
  <w:num w:numId="13">
    <w:abstractNumId w:val="5"/>
  </w:num>
  <w:num w:numId="14">
    <w:abstractNumId w:val="24"/>
  </w:num>
  <w:num w:numId="15">
    <w:abstractNumId w:val="11"/>
  </w:num>
  <w:num w:numId="16">
    <w:abstractNumId w:val="9"/>
  </w:num>
  <w:num w:numId="17">
    <w:abstractNumId w:val="1"/>
  </w:num>
  <w:num w:numId="18">
    <w:abstractNumId w:val="14"/>
  </w:num>
  <w:num w:numId="19">
    <w:abstractNumId w:val="31"/>
  </w:num>
  <w:num w:numId="20">
    <w:abstractNumId w:val="8"/>
  </w:num>
  <w:num w:numId="21">
    <w:abstractNumId w:val="29"/>
  </w:num>
  <w:num w:numId="22">
    <w:abstractNumId w:val="15"/>
  </w:num>
  <w:num w:numId="23">
    <w:abstractNumId w:val="27"/>
  </w:num>
  <w:num w:numId="24">
    <w:abstractNumId w:val="21"/>
  </w:num>
  <w:num w:numId="25">
    <w:abstractNumId w:val="17"/>
  </w:num>
  <w:num w:numId="26">
    <w:abstractNumId w:val="19"/>
  </w:num>
  <w:num w:numId="27">
    <w:abstractNumId w:val="4"/>
  </w:num>
  <w:num w:numId="28">
    <w:abstractNumId w:val="13"/>
  </w:num>
  <w:num w:numId="29">
    <w:abstractNumId w:val="7"/>
  </w:num>
  <w:num w:numId="30">
    <w:abstractNumId w:val="30"/>
  </w:num>
  <w:num w:numId="31">
    <w:abstractNumId w:val="2"/>
  </w:num>
  <w:num w:numId="32">
    <w:abstractNumId w:val="28"/>
  </w:num>
  <w:num w:numId="3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intFractionalCharacterWidth/>
  <w:embedSystemFonts/>
  <w:proofState w:spelling="clean" w:grammar="clean"/>
  <w:attachedTemplate r:id="rId1"/>
  <w:stylePaneFormatFilter w:val="3F01"/>
  <w:defaultTabStop w:val="709"/>
  <w:hyphenationZone w:val="425"/>
  <w:doNotHyphenateCaps/>
  <w:drawingGridHorizontalSpacing w:val="119"/>
  <w:drawingGridVerticalSpacing w:val="119"/>
  <w:displayVerticalDrawingGridEvery w:val="0"/>
  <w:doNotUseMarginsForDrawingGridOrigin/>
  <w:drawingGridVerticalOrigin w:val="1985"/>
  <w:doNotShadeFormData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0E8E"/>
    <w:rsid w:val="00005713"/>
    <w:rsid w:val="00007169"/>
    <w:rsid w:val="000125A2"/>
    <w:rsid w:val="00022621"/>
    <w:rsid w:val="0002758A"/>
    <w:rsid w:val="00042F92"/>
    <w:rsid w:val="0004334F"/>
    <w:rsid w:val="00052958"/>
    <w:rsid w:val="00063CA4"/>
    <w:rsid w:val="00065A6E"/>
    <w:rsid w:val="00066C26"/>
    <w:rsid w:val="00084BA0"/>
    <w:rsid w:val="00094AA4"/>
    <w:rsid w:val="000A582E"/>
    <w:rsid w:val="000B17A7"/>
    <w:rsid w:val="000B5825"/>
    <w:rsid w:val="000B7B94"/>
    <w:rsid w:val="000B7F4E"/>
    <w:rsid w:val="000C1A5C"/>
    <w:rsid w:val="000D06C6"/>
    <w:rsid w:val="000D3138"/>
    <w:rsid w:val="000E0354"/>
    <w:rsid w:val="000E0D11"/>
    <w:rsid w:val="000E13DB"/>
    <w:rsid w:val="000F0701"/>
    <w:rsid w:val="000F0818"/>
    <w:rsid w:val="000F29A2"/>
    <w:rsid w:val="000F7C34"/>
    <w:rsid w:val="0010194D"/>
    <w:rsid w:val="0010513C"/>
    <w:rsid w:val="001073DE"/>
    <w:rsid w:val="0011110C"/>
    <w:rsid w:val="0012105A"/>
    <w:rsid w:val="001218F1"/>
    <w:rsid w:val="00132EFB"/>
    <w:rsid w:val="00134222"/>
    <w:rsid w:val="0013544C"/>
    <w:rsid w:val="00136E9F"/>
    <w:rsid w:val="00137BA8"/>
    <w:rsid w:val="00155907"/>
    <w:rsid w:val="00166369"/>
    <w:rsid w:val="00173AF2"/>
    <w:rsid w:val="001824D5"/>
    <w:rsid w:val="00187D2E"/>
    <w:rsid w:val="00191458"/>
    <w:rsid w:val="001939D6"/>
    <w:rsid w:val="00193E70"/>
    <w:rsid w:val="001A0764"/>
    <w:rsid w:val="001A7D18"/>
    <w:rsid w:val="001B071C"/>
    <w:rsid w:val="001B1F9C"/>
    <w:rsid w:val="001B3BAB"/>
    <w:rsid w:val="001B55ED"/>
    <w:rsid w:val="001C0CE4"/>
    <w:rsid w:val="001C7748"/>
    <w:rsid w:val="001D02DA"/>
    <w:rsid w:val="001D321C"/>
    <w:rsid w:val="001D6DCE"/>
    <w:rsid w:val="001F238F"/>
    <w:rsid w:val="00203BCA"/>
    <w:rsid w:val="00207FD1"/>
    <w:rsid w:val="00210C16"/>
    <w:rsid w:val="00217769"/>
    <w:rsid w:val="00217B46"/>
    <w:rsid w:val="002269D4"/>
    <w:rsid w:val="00231112"/>
    <w:rsid w:val="00231EF0"/>
    <w:rsid w:val="002332BE"/>
    <w:rsid w:val="00235235"/>
    <w:rsid w:val="00244C85"/>
    <w:rsid w:val="002463BA"/>
    <w:rsid w:val="00250747"/>
    <w:rsid w:val="002512C9"/>
    <w:rsid w:val="00262358"/>
    <w:rsid w:val="00264DED"/>
    <w:rsid w:val="00270C26"/>
    <w:rsid w:val="00271055"/>
    <w:rsid w:val="00274DDF"/>
    <w:rsid w:val="00280151"/>
    <w:rsid w:val="002833ED"/>
    <w:rsid w:val="00287455"/>
    <w:rsid w:val="002931FD"/>
    <w:rsid w:val="002A4B3A"/>
    <w:rsid w:val="002A5E48"/>
    <w:rsid w:val="002B2520"/>
    <w:rsid w:val="002D5E9E"/>
    <w:rsid w:val="002F1161"/>
    <w:rsid w:val="002F4A94"/>
    <w:rsid w:val="003045C7"/>
    <w:rsid w:val="00310FA1"/>
    <w:rsid w:val="0031122D"/>
    <w:rsid w:val="003122B2"/>
    <w:rsid w:val="0031530F"/>
    <w:rsid w:val="00325CC4"/>
    <w:rsid w:val="00327A14"/>
    <w:rsid w:val="00332479"/>
    <w:rsid w:val="0034052C"/>
    <w:rsid w:val="00347AC1"/>
    <w:rsid w:val="003565FB"/>
    <w:rsid w:val="00360332"/>
    <w:rsid w:val="00361C6F"/>
    <w:rsid w:val="00361F95"/>
    <w:rsid w:val="003655BE"/>
    <w:rsid w:val="00371C2C"/>
    <w:rsid w:val="00373F5B"/>
    <w:rsid w:val="00380BFB"/>
    <w:rsid w:val="00393FCC"/>
    <w:rsid w:val="00395090"/>
    <w:rsid w:val="003A33F0"/>
    <w:rsid w:val="003B4CCB"/>
    <w:rsid w:val="003B7698"/>
    <w:rsid w:val="003C0AB2"/>
    <w:rsid w:val="003C1273"/>
    <w:rsid w:val="003C381B"/>
    <w:rsid w:val="003D01F7"/>
    <w:rsid w:val="003E011B"/>
    <w:rsid w:val="003E5147"/>
    <w:rsid w:val="004066E0"/>
    <w:rsid w:val="00424F0E"/>
    <w:rsid w:val="0043566B"/>
    <w:rsid w:val="00442296"/>
    <w:rsid w:val="00450D04"/>
    <w:rsid w:val="00451C19"/>
    <w:rsid w:val="004547F3"/>
    <w:rsid w:val="00457574"/>
    <w:rsid w:val="0046180C"/>
    <w:rsid w:val="004669A5"/>
    <w:rsid w:val="00474EF7"/>
    <w:rsid w:val="004814F7"/>
    <w:rsid w:val="004929BA"/>
    <w:rsid w:val="00492C66"/>
    <w:rsid w:val="00493695"/>
    <w:rsid w:val="004A0FF0"/>
    <w:rsid w:val="004A42EA"/>
    <w:rsid w:val="004A515D"/>
    <w:rsid w:val="004A5C76"/>
    <w:rsid w:val="004C5D8D"/>
    <w:rsid w:val="004D05CE"/>
    <w:rsid w:val="004D2A81"/>
    <w:rsid w:val="004D6C66"/>
    <w:rsid w:val="004E5B6A"/>
    <w:rsid w:val="004E6834"/>
    <w:rsid w:val="004F0F2A"/>
    <w:rsid w:val="004F1D70"/>
    <w:rsid w:val="004F2880"/>
    <w:rsid w:val="004F4165"/>
    <w:rsid w:val="00502055"/>
    <w:rsid w:val="005028D6"/>
    <w:rsid w:val="00503040"/>
    <w:rsid w:val="00503F63"/>
    <w:rsid w:val="00504B6B"/>
    <w:rsid w:val="00507BBE"/>
    <w:rsid w:val="00515DAC"/>
    <w:rsid w:val="0051702F"/>
    <w:rsid w:val="00523A08"/>
    <w:rsid w:val="00536E0F"/>
    <w:rsid w:val="00537DB7"/>
    <w:rsid w:val="00544774"/>
    <w:rsid w:val="00550F3A"/>
    <w:rsid w:val="0055103C"/>
    <w:rsid w:val="0056171B"/>
    <w:rsid w:val="00563CD9"/>
    <w:rsid w:val="00565F99"/>
    <w:rsid w:val="00577BBA"/>
    <w:rsid w:val="00584A9F"/>
    <w:rsid w:val="00586E67"/>
    <w:rsid w:val="0058715B"/>
    <w:rsid w:val="00590B40"/>
    <w:rsid w:val="005B2A17"/>
    <w:rsid w:val="005B5733"/>
    <w:rsid w:val="005B70AA"/>
    <w:rsid w:val="005C4D37"/>
    <w:rsid w:val="005D0FCE"/>
    <w:rsid w:val="005D1F76"/>
    <w:rsid w:val="005D5ED1"/>
    <w:rsid w:val="005D616A"/>
    <w:rsid w:val="005E34B3"/>
    <w:rsid w:val="005F1136"/>
    <w:rsid w:val="005F2DA1"/>
    <w:rsid w:val="005F7847"/>
    <w:rsid w:val="00603BA1"/>
    <w:rsid w:val="00605DC7"/>
    <w:rsid w:val="00627934"/>
    <w:rsid w:val="00642D77"/>
    <w:rsid w:val="00643299"/>
    <w:rsid w:val="00651187"/>
    <w:rsid w:val="006535B6"/>
    <w:rsid w:val="00654403"/>
    <w:rsid w:val="0068113C"/>
    <w:rsid w:val="00697D3D"/>
    <w:rsid w:val="006D5C54"/>
    <w:rsid w:val="006E0F27"/>
    <w:rsid w:val="006E3CDB"/>
    <w:rsid w:val="006E6255"/>
    <w:rsid w:val="006E640C"/>
    <w:rsid w:val="006F0D5C"/>
    <w:rsid w:val="006F64B0"/>
    <w:rsid w:val="007063BB"/>
    <w:rsid w:val="00710AAB"/>
    <w:rsid w:val="00725540"/>
    <w:rsid w:val="00725C53"/>
    <w:rsid w:val="0073126C"/>
    <w:rsid w:val="007336E7"/>
    <w:rsid w:val="00736E61"/>
    <w:rsid w:val="00751C92"/>
    <w:rsid w:val="00753408"/>
    <w:rsid w:val="00753E2D"/>
    <w:rsid w:val="00754C40"/>
    <w:rsid w:val="00755353"/>
    <w:rsid w:val="0077656C"/>
    <w:rsid w:val="00787819"/>
    <w:rsid w:val="00787E47"/>
    <w:rsid w:val="007A0E8E"/>
    <w:rsid w:val="007A2F19"/>
    <w:rsid w:val="007B01D5"/>
    <w:rsid w:val="007B5200"/>
    <w:rsid w:val="007B6831"/>
    <w:rsid w:val="007B6B4F"/>
    <w:rsid w:val="007B7BF8"/>
    <w:rsid w:val="007C127B"/>
    <w:rsid w:val="007C443B"/>
    <w:rsid w:val="007D3F74"/>
    <w:rsid w:val="007D55C0"/>
    <w:rsid w:val="007D7D60"/>
    <w:rsid w:val="007E2FD3"/>
    <w:rsid w:val="007E5E0E"/>
    <w:rsid w:val="007F35AA"/>
    <w:rsid w:val="007F4BCC"/>
    <w:rsid w:val="008000B1"/>
    <w:rsid w:val="00803F06"/>
    <w:rsid w:val="00804036"/>
    <w:rsid w:val="00804D73"/>
    <w:rsid w:val="008157EE"/>
    <w:rsid w:val="008264FA"/>
    <w:rsid w:val="00841D06"/>
    <w:rsid w:val="008430B1"/>
    <w:rsid w:val="00843C19"/>
    <w:rsid w:val="00845A94"/>
    <w:rsid w:val="0085116A"/>
    <w:rsid w:val="00854C8E"/>
    <w:rsid w:val="0085661A"/>
    <w:rsid w:val="00873457"/>
    <w:rsid w:val="00874604"/>
    <w:rsid w:val="008879BF"/>
    <w:rsid w:val="00895FB9"/>
    <w:rsid w:val="008B3AFC"/>
    <w:rsid w:val="008B53B7"/>
    <w:rsid w:val="008C4165"/>
    <w:rsid w:val="008D2EC4"/>
    <w:rsid w:val="008D358D"/>
    <w:rsid w:val="008D69DC"/>
    <w:rsid w:val="008E1F16"/>
    <w:rsid w:val="008E753C"/>
    <w:rsid w:val="008F0480"/>
    <w:rsid w:val="008F554E"/>
    <w:rsid w:val="00901A34"/>
    <w:rsid w:val="00901C08"/>
    <w:rsid w:val="00904BD2"/>
    <w:rsid w:val="00910B58"/>
    <w:rsid w:val="00921426"/>
    <w:rsid w:val="00921FBD"/>
    <w:rsid w:val="00925779"/>
    <w:rsid w:val="00927CC1"/>
    <w:rsid w:val="00932836"/>
    <w:rsid w:val="00937902"/>
    <w:rsid w:val="009440F3"/>
    <w:rsid w:val="00956F4E"/>
    <w:rsid w:val="00961511"/>
    <w:rsid w:val="00970375"/>
    <w:rsid w:val="00982621"/>
    <w:rsid w:val="009849A0"/>
    <w:rsid w:val="009942EB"/>
    <w:rsid w:val="009A0055"/>
    <w:rsid w:val="009A50C4"/>
    <w:rsid w:val="009B5875"/>
    <w:rsid w:val="009C31BD"/>
    <w:rsid w:val="009D427C"/>
    <w:rsid w:val="009E19F6"/>
    <w:rsid w:val="009E1C21"/>
    <w:rsid w:val="009E2283"/>
    <w:rsid w:val="00A00B8B"/>
    <w:rsid w:val="00A13971"/>
    <w:rsid w:val="00A1728F"/>
    <w:rsid w:val="00A20587"/>
    <w:rsid w:val="00A206DC"/>
    <w:rsid w:val="00A251F4"/>
    <w:rsid w:val="00A266B8"/>
    <w:rsid w:val="00A305FC"/>
    <w:rsid w:val="00A33CB1"/>
    <w:rsid w:val="00A40E7E"/>
    <w:rsid w:val="00A44FBF"/>
    <w:rsid w:val="00A50E62"/>
    <w:rsid w:val="00A51DFE"/>
    <w:rsid w:val="00A52307"/>
    <w:rsid w:val="00A523DE"/>
    <w:rsid w:val="00A55EF4"/>
    <w:rsid w:val="00A602F6"/>
    <w:rsid w:val="00A70F21"/>
    <w:rsid w:val="00A72E11"/>
    <w:rsid w:val="00A84A6B"/>
    <w:rsid w:val="00A97672"/>
    <w:rsid w:val="00A978CD"/>
    <w:rsid w:val="00AA1478"/>
    <w:rsid w:val="00AA305A"/>
    <w:rsid w:val="00AB08F7"/>
    <w:rsid w:val="00AB3A4E"/>
    <w:rsid w:val="00AC7F7E"/>
    <w:rsid w:val="00AD0D86"/>
    <w:rsid w:val="00AD3197"/>
    <w:rsid w:val="00AD3DF6"/>
    <w:rsid w:val="00AD4396"/>
    <w:rsid w:val="00AD6C01"/>
    <w:rsid w:val="00AE154C"/>
    <w:rsid w:val="00AE6309"/>
    <w:rsid w:val="00AF1236"/>
    <w:rsid w:val="00B0190F"/>
    <w:rsid w:val="00B03E14"/>
    <w:rsid w:val="00B0412D"/>
    <w:rsid w:val="00B104FB"/>
    <w:rsid w:val="00B118C7"/>
    <w:rsid w:val="00B16314"/>
    <w:rsid w:val="00B165E4"/>
    <w:rsid w:val="00B169FF"/>
    <w:rsid w:val="00B27CB0"/>
    <w:rsid w:val="00B358D7"/>
    <w:rsid w:val="00B559F3"/>
    <w:rsid w:val="00B6345D"/>
    <w:rsid w:val="00B65552"/>
    <w:rsid w:val="00B7004C"/>
    <w:rsid w:val="00B75A78"/>
    <w:rsid w:val="00B93E09"/>
    <w:rsid w:val="00B93FE8"/>
    <w:rsid w:val="00B94FEC"/>
    <w:rsid w:val="00B97A0A"/>
    <w:rsid w:val="00BA1A86"/>
    <w:rsid w:val="00BA339C"/>
    <w:rsid w:val="00BA56DE"/>
    <w:rsid w:val="00BA6B6F"/>
    <w:rsid w:val="00BB426F"/>
    <w:rsid w:val="00BB776A"/>
    <w:rsid w:val="00BD408C"/>
    <w:rsid w:val="00BD6BF9"/>
    <w:rsid w:val="00BD7F52"/>
    <w:rsid w:val="00BE6731"/>
    <w:rsid w:val="00BF631C"/>
    <w:rsid w:val="00C0544C"/>
    <w:rsid w:val="00C06C7E"/>
    <w:rsid w:val="00C1128F"/>
    <w:rsid w:val="00C11896"/>
    <w:rsid w:val="00C11D62"/>
    <w:rsid w:val="00C13AB5"/>
    <w:rsid w:val="00C1748C"/>
    <w:rsid w:val="00C2015F"/>
    <w:rsid w:val="00C24047"/>
    <w:rsid w:val="00C26F82"/>
    <w:rsid w:val="00C357F2"/>
    <w:rsid w:val="00C42C0D"/>
    <w:rsid w:val="00C42D34"/>
    <w:rsid w:val="00C460C3"/>
    <w:rsid w:val="00C557D7"/>
    <w:rsid w:val="00C56DC0"/>
    <w:rsid w:val="00C63C2D"/>
    <w:rsid w:val="00C74282"/>
    <w:rsid w:val="00C76FF8"/>
    <w:rsid w:val="00C85409"/>
    <w:rsid w:val="00C85832"/>
    <w:rsid w:val="00C9472A"/>
    <w:rsid w:val="00CA1710"/>
    <w:rsid w:val="00CA569E"/>
    <w:rsid w:val="00CC1B6D"/>
    <w:rsid w:val="00CC6A67"/>
    <w:rsid w:val="00CD077A"/>
    <w:rsid w:val="00CD1B97"/>
    <w:rsid w:val="00CE3B5A"/>
    <w:rsid w:val="00CE47CD"/>
    <w:rsid w:val="00CE4B75"/>
    <w:rsid w:val="00CE54A4"/>
    <w:rsid w:val="00CF45AD"/>
    <w:rsid w:val="00CF6EA4"/>
    <w:rsid w:val="00D0248F"/>
    <w:rsid w:val="00D04A7F"/>
    <w:rsid w:val="00D212CE"/>
    <w:rsid w:val="00D22D39"/>
    <w:rsid w:val="00D254EC"/>
    <w:rsid w:val="00D3628A"/>
    <w:rsid w:val="00D5455E"/>
    <w:rsid w:val="00D57ADF"/>
    <w:rsid w:val="00D832ED"/>
    <w:rsid w:val="00D83F8E"/>
    <w:rsid w:val="00D87646"/>
    <w:rsid w:val="00D9142C"/>
    <w:rsid w:val="00D92042"/>
    <w:rsid w:val="00DA13EF"/>
    <w:rsid w:val="00DA2E5D"/>
    <w:rsid w:val="00DA366E"/>
    <w:rsid w:val="00DA6E69"/>
    <w:rsid w:val="00DB55EC"/>
    <w:rsid w:val="00DD2237"/>
    <w:rsid w:val="00DE09DF"/>
    <w:rsid w:val="00DE11FE"/>
    <w:rsid w:val="00DF1A62"/>
    <w:rsid w:val="00DF3552"/>
    <w:rsid w:val="00DF7DDC"/>
    <w:rsid w:val="00E07E78"/>
    <w:rsid w:val="00E1306F"/>
    <w:rsid w:val="00E16C6A"/>
    <w:rsid w:val="00E30BA8"/>
    <w:rsid w:val="00E34B17"/>
    <w:rsid w:val="00E36923"/>
    <w:rsid w:val="00E40C4C"/>
    <w:rsid w:val="00E4283E"/>
    <w:rsid w:val="00E50BFE"/>
    <w:rsid w:val="00E53529"/>
    <w:rsid w:val="00E544B6"/>
    <w:rsid w:val="00E545CA"/>
    <w:rsid w:val="00E550F5"/>
    <w:rsid w:val="00E63468"/>
    <w:rsid w:val="00E82A8F"/>
    <w:rsid w:val="00E82F7B"/>
    <w:rsid w:val="00E961F9"/>
    <w:rsid w:val="00EA4A4F"/>
    <w:rsid w:val="00EF00B3"/>
    <w:rsid w:val="00EF444B"/>
    <w:rsid w:val="00F10727"/>
    <w:rsid w:val="00F243F0"/>
    <w:rsid w:val="00F32AFB"/>
    <w:rsid w:val="00F346B7"/>
    <w:rsid w:val="00F376CD"/>
    <w:rsid w:val="00F42954"/>
    <w:rsid w:val="00F46ED2"/>
    <w:rsid w:val="00F509E4"/>
    <w:rsid w:val="00F56E08"/>
    <w:rsid w:val="00F60917"/>
    <w:rsid w:val="00F60E44"/>
    <w:rsid w:val="00F81DD4"/>
    <w:rsid w:val="00F82DF8"/>
    <w:rsid w:val="00FA423A"/>
    <w:rsid w:val="00FA4784"/>
    <w:rsid w:val="00FB2A89"/>
    <w:rsid w:val="00FB699D"/>
    <w:rsid w:val="00FC7BCF"/>
    <w:rsid w:val="00FD6A10"/>
    <w:rsid w:val="00FD6ABA"/>
    <w:rsid w:val="00FD6B91"/>
    <w:rsid w:val="00FD6DAC"/>
    <w:rsid w:val="00FD7781"/>
    <w:rsid w:val="00FE7C43"/>
    <w:rsid w:val="00FF6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Titre1">
    <w:name w:val="heading 1"/>
    <w:basedOn w:val="Normal"/>
    <w:next w:val="Normal"/>
    <w:qFormat/>
    <w:pPr>
      <w:pageBreakBefore/>
      <w:spacing w:after="300"/>
      <w:jc w:val="both"/>
      <w:outlineLvl w:val="0"/>
    </w:pPr>
    <w:rPr>
      <w:rFonts w:ascii="Arial" w:hAnsi="Arial"/>
      <w:b/>
      <w:color w:val="FF0000"/>
      <w:kern w:val="28"/>
      <w:sz w:val="32"/>
    </w:rPr>
  </w:style>
  <w:style w:type="paragraph" w:styleId="Titre2">
    <w:name w:val="heading 2"/>
    <w:basedOn w:val="Normal"/>
    <w:next w:val="Normal"/>
    <w:qFormat/>
    <w:pPr>
      <w:spacing w:before="120" w:after="120"/>
      <w:outlineLvl w:val="1"/>
    </w:pPr>
    <w:rPr>
      <w:rFonts w:ascii="Arial" w:hAnsi="Arial"/>
      <w:b/>
      <w:color w:val="000000"/>
      <w:sz w:val="22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rFonts w:ascii="Arial" w:hAnsi="Arial"/>
      <w:b/>
    </w:rPr>
  </w:style>
  <w:style w:type="paragraph" w:styleId="Titre4">
    <w:name w:val="heading 4"/>
    <w:basedOn w:val="Normal"/>
    <w:next w:val="Normal"/>
    <w:qFormat/>
    <w:pPr>
      <w:keepNext/>
      <w:spacing w:before="120"/>
      <w:ind w:firstLine="1418"/>
      <w:outlineLvl w:val="3"/>
    </w:pPr>
    <w:rPr>
      <w:rFonts w:ascii="Arial" w:hAnsi="Arial" w:cs="Arial"/>
      <w:b/>
      <w:bCs/>
      <w:color w:val="0000FF"/>
      <w:sz w:val="32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Notedefin">
    <w:name w:val="endnote text"/>
    <w:basedOn w:val="Normal"/>
    <w:semiHidden/>
  </w:style>
  <w:style w:type="paragraph" w:styleId="Pieddepage">
    <w:name w:val="footer"/>
    <w:basedOn w:val="Normal"/>
    <w:link w:val="PieddepageCar"/>
    <w:uiPriority w:val="99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link w:val="En-tteCar"/>
    <w:uiPriority w:val="99"/>
    <w:pPr>
      <w:tabs>
        <w:tab w:val="center" w:pos="4819"/>
        <w:tab w:val="right" w:pos="9071"/>
      </w:tabs>
    </w:pPr>
  </w:style>
  <w:style w:type="character" w:styleId="Numrodepage">
    <w:name w:val="page number"/>
    <w:basedOn w:val="Policepardfaut"/>
  </w:style>
  <w:style w:type="paragraph" w:customStyle="1" w:styleId="Dfinition">
    <w:name w:val="Définition"/>
    <w:basedOn w:val="Normal"/>
    <w:pPr>
      <w:widowControl w:val="0"/>
      <w:spacing w:before="120"/>
      <w:ind w:left="284"/>
      <w:jc w:val="both"/>
    </w:pPr>
    <w:rPr>
      <w:i/>
      <w:sz w:val="22"/>
    </w:rPr>
  </w:style>
  <w:style w:type="character" w:styleId="Marquedecommentaire">
    <w:name w:val="annotation reference"/>
    <w:semiHidden/>
    <w:rPr>
      <w:sz w:val="16"/>
    </w:rPr>
  </w:style>
  <w:style w:type="paragraph" w:styleId="Commentaire">
    <w:name w:val="annotation text"/>
    <w:basedOn w:val="Normal"/>
    <w:link w:val="CommentaireCar"/>
    <w:semiHidden/>
    <w:pPr>
      <w:spacing w:before="120"/>
      <w:jc w:val="both"/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Pr>
      <w:rFonts w:ascii="Arial" w:hAnsi="Arial"/>
      <w:b/>
    </w:rPr>
  </w:style>
  <w:style w:type="paragraph" w:styleId="Objetducommentaire">
    <w:name w:val="annotation subject"/>
    <w:basedOn w:val="Commentaire"/>
    <w:next w:val="Commentaire"/>
    <w:semiHidden/>
    <w:pPr>
      <w:spacing w:before="0"/>
      <w:jc w:val="left"/>
    </w:pPr>
    <w:rPr>
      <w:b/>
      <w:bCs/>
    </w:rPr>
  </w:style>
  <w:style w:type="character" w:customStyle="1" w:styleId="CommentaireCar">
    <w:name w:val="Commentaire Car"/>
    <w:link w:val="Commentaire"/>
    <w:semiHidden/>
    <w:rsid w:val="0002758A"/>
    <w:rPr>
      <w:lang w:val="fr-FR" w:eastAsia="fr-FR" w:bidi="ar-SA"/>
    </w:rPr>
  </w:style>
  <w:style w:type="paragraph" w:customStyle="1" w:styleId="am">
    <w:name w:val="am"/>
    <w:basedOn w:val="Titre3"/>
    <w:rsid w:val="00EF444B"/>
    <w:pPr>
      <w:keepNext w:val="0"/>
      <w:overflowPunct/>
      <w:autoSpaceDE/>
      <w:autoSpaceDN/>
      <w:adjustRightInd/>
      <w:spacing w:before="360" w:after="60"/>
      <w:ind w:right="72"/>
      <w:jc w:val="center"/>
      <w:textAlignment w:val="auto"/>
      <w:outlineLvl w:val="9"/>
    </w:pPr>
    <w:rPr>
      <w:i/>
    </w:rPr>
  </w:style>
  <w:style w:type="character" w:styleId="Lienhypertexte">
    <w:name w:val="Hyperlink"/>
    <w:rsid w:val="006F0D5C"/>
    <w:rPr>
      <w:color w:val="0000FF"/>
      <w:u w:val="single"/>
    </w:rPr>
  </w:style>
  <w:style w:type="character" w:customStyle="1" w:styleId="PieddepageCar">
    <w:name w:val="Pied de page Car"/>
    <w:link w:val="Pieddepage"/>
    <w:uiPriority w:val="99"/>
    <w:rsid w:val="00B65552"/>
  </w:style>
  <w:style w:type="character" w:customStyle="1" w:styleId="En-tteCar">
    <w:name w:val="En-tête Car"/>
    <w:link w:val="En-tte"/>
    <w:uiPriority w:val="99"/>
    <w:rsid w:val="00B65552"/>
  </w:style>
  <w:style w:type="character" w:customStyle="1" w:styleId="apple-converted-space">
    <w:name w:val="apple-converted-space"/>
    <w:rsid w:val="007B68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3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header" Target="header6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erry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2012-12-23T00:00:00</PublishDate>
  <Abstract/>
  <CompanyAddress>ISN</CompanyAddress>
  <CompanyPhone/>
  <CompanyFax/>
  <CompanyEmail/>
</CoverPageProperties>
</file>

<file path=customXml/item2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43C35F-6DC4-43F8-9759-E168DC2900A2}">
  <ds:schemaRefs>
    <ds:schemaRef ds:uri="urn:schemas-microsoft-com.VSTO2008Demos.ControlsStorage"/>
  </ds:schemaRefs>
</ds:datastoreItem>
</file>

<file path=customXml/itemProps3.xml><?xml version="1.0" encoding="utf-8"?>
<ds:datastoreItem xmlns:ds="http://schemas.openxmlformats.org/officeDocument/2006/customXml" ds:itemID="{373501E2-1A04-4AFC-97D7-B31F27B98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0</TotalTime>
  <Pages>5</Pages>
  <Words>430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Projet ISN</vt:lpstr>
    </vt:vector>
  </TitlesOfParts>
  <Company>Lycée RENAUDEAU</Company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Projet ISN</dc:title>
  <dc:subject>Validation du Projet pour le BTS</dc:subject>
  <dc:creator>BTS ELECTROTECHNIQUE</dc:creator>
  <cp:keywords/>
  <cp:lastModifiedBy>yrichard</cp:lastModifiedBy>
  <cp:revision>2</cp:revision>
  <cp:lastPrinted>2012-11-26T14:01:00Z</cp:lastPrinted>
  <dcterms:created xsi:type="dcterms:W3CDTF">2015-03-18T08:52:00Z</dcterms:created>
  <dcterms:modified xsi:type="dcterms:W3CDTF">2015-03-18T08:52:00Z</dcterms:modified>
  <cp:category>BTS ELECTROTECHNIQUE</cp:category>
</cp:coreProperties>
</file>